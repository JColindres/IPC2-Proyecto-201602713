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58A5" w:rsidRPr="006458A5" w:rsidRDefault="0042548D" w:rsidP="006458A5">
      <w:pPr>
        <w:pStyle w:val="Ttulo"/>
      </w:pPr>
      <w:sdt>
        <w:sdtPr>
          <w:alias w:val="Nombre de la compañía"/>
          <w:tag w:val=""/>
          <w:id w:val="1501239775"/>
          <w:placeholder>
            <w:docPart w:val="C4E1107449CB4A89ADF70A9CE788F8D1"/>
          </w:placeholder>
          <w:dataBinding w:prefixMappings="xmlns:ns0='http://schemas.openxmlformats.org/officeDocument/2006/extended-properties' " w:xpath="/ns0:Properties[1]/ns0:Company[1]" w:storeItemID="{6668398D-A668-4E3E-A5EB-62B293D839F1}"/>
          <w:text/>
        </w:sdtPr>
        <w:sdtContent>
          <w:r w:rsidR="00D4208A">
            <w:t>Warlock soft -</w:t>
          </w:r>
        </w:sdtContent>
      </w:sdt>
      <w:r w:rsidR="005C2E7F">
        <w:br/>
      </w:r>
      <w:r w:rsidR="00D4208A">
        <w:t>red social</w:t>
      </w:r>
      <w:r w:rsidR="006458A5">
        <w:t xml:space="preserve"> orientada a desarrollo de proyectos</w:t>
      </w:r>
    </w:p>
    <w:p w:rsidR="00551074" w:rsidRDefault="00D4208A">
      <w:pPr>
        <w:pStyle w:val="Ttulo1"/>
      </w:pPr>
      <w:r>
        <w:t>definicion de la solucion</w:t>
      </w:r>
    </w:p>
    <w:p w:rsidR="00551074" w:rsidRDefault="00D4208A">
      <w:pPr>
        <w:pStyle w:val="Ttulo2"/>
      </w:pPr>
      <w:r>
        <w:t>O</w:t>
      </w:r>
      <w:r w:rsidR="005C2E7F">
        <w:rPr>
          <w:noProof/>
        </w:rPr>
        <w:t>bjetivo</w:t>
      </w:r>
      <w:r w:rsidR="00565610">
        <w:rPr>
          <w:noProof/>
        </w:rPr>
        <w:t xml:space="preserve"> General</w:t>
      </w:r>
    </w:p>
    <w:p w:rsidR="00551074" w:rsidRDefault="00551074">
      <w:pPr>
        <w:pStyle w:val="Sinespaciado"/>
      </w:pPr>
    </w:p>
    <w:p w:rsidR="000F2DF8" w:rsidRDefault="00565610" w:rsidP="000F2DF8">
      <w:pPr>
        <w:pStyle w:val="Listaconvietas"/>
        <w:jc w:val="both"/>
      </w:pPr>
      <w:r>
        <w:t>Crear una página web sencilla con una interfaz amigable capaz de permitir al</w:t>
      </w:r>
      <w:r w:rsidR="000F2DF8">
        <w:t xml:space="preserve"> usuario, interactuar con otros; impulsando a los usuarios a crear sus propios proyectos y a que sean capaces que obtener un trabajo sencillo y efectivo</w:t>
      </w:r>
    </w:p>
    <w:p w:rsidR="00D4208A" w:rsidRDefault="00D4208A" w:rsidP="00D4208A">
      <w:pPr>
        <w:pStyle w:val="Ttulo2"/>
      </w:pPr>
      <w:r>
        <w:t>O</w:t>
      </w:r>
      <w:r>
        <w:rPr>
          <w:noProof/>
        </w:rPr>
        <w:t>bjetivos Específicos</w:t>
      </w:r>
    </w:p>
    <w:p w:rsidR="00D4208A" w:rsidRDefault="00D4208A" w:rsidP="00D4208A">
      <w:pPr>
        <w:pStyle w:val="Sinespaciado"/>
      </w:pPr>
    </w:p>
    <w:p w:rsidR="00D4208A" w:rsidRDefault="00565610" w:rsidP="00D4208A">
      <w:pPr>
        <w:pStyle w:val="Listaconvietas"/>
      </w:pPr>
      <w:r>
        <w:t>Hacer uso de una base de datos para almacenar la información de los usuarios.</w:t>
      </w:r>
    </w:p>
    <w:p w:rsidR="00D4208A" w:rsidRDefault="00FB0B54" w:rsidP="0076429B">
      <w:pPr>
        <w:pStyle w:val="Listaconvietas"/>
        <w:jc w:val="both"/>
      </w:pPr>
      <w:r>
        <w:t>Permitir el uso de comentarios a publicaciones de otros usuarios para permitir mayor interacción entre los mismos.</w:t>
      </w:r>
    </w:p>
    <w:p w:rsidR="00551074" w:rsidRDefault="00D4208A">
      <w:pPr>
        <w:pStyle w:val="Ttulo2"/>
      </w:pPr>
      <w:r>
        <w:t>Alcances del proyecto</w:t>
      </w:r>
    </w:p>
    <w:p w:rsidR="00551074" w:rsidRDefault="00551074">
      <w:pPr>
        <w:pStyle w:val="Sinespaciado"/>
      </w:pPr>
    </w:p>
    <w:p w:rsidR="00551074" w:rsidRDefault="001135CE">
      <w:pPr>
        <w:pStyle w:val="Listaconvietas"/>
        <w:rPr>
          <w:noProof/>
        </w:rPr>
      </w:pPr>
      <w:r>
        <w:rPr>
          <w:noProof/>
        </w:rPr>
        <w:t>Facilitar la contratación de usuarios que buscan un trabajo</w:t>
      </w:r>
      <w:r w:rsidR="00B05DF7">
        <w:rPr>
          <w:noProof/>
        </w:rPr>
        <w:t>.</w:t>
      </w:r>
    </w:p>
    <w:p w:rsidR="00551074" w:rsidRDefault="00B05DF7">
      <w:pPr>
        <w:pStyle w:val="Listaconvietas"/>
        <w:rPr>
          <w:noProof/>
        </w:rPr>
      </w:pPr>
      <w:r>
        <w:rPr>
          <w:noProof/>
        </w:rPr>
        <w:t>Implementar un servicio con funcionalidades innovadoras.</w:t>
      </w:r>
    </w:p>
    <w:p w:rsidR="00B05DF7" w:rsidRDefault="00B05DF7">
      <w:pPr>
        <w:pStyle w:val="Listaconvietas"/>
        <w:rPr>
          <w:noProof/>
        </w:rPr>
      </w:pPr>
      <w:r>
        <w:rPr>
          <w:noProof/>
        </w:rPr>
        <w:t>Crear una plataforma para dar a conocer a los usuarios según sus habilidades.</w:t>
      </w:r>
    </w:p>
    <w:p w:rsidR="00B05DF7" w:rsidRDefault="00B05DF7" w:rsidP="00B05DF7">
      <w:pPr>
        <w:pStyle w:val="Listaconvietas"/>
        <w:numPr>
          <w:ilvl w:val="0"/>
          <w:numId w:val="0"/>
        </w:numPr>
        <w:ind w:left="432" w:hanging="288"/>
        <w:rPr>
          <w:noProof/>
        </w:rPr>
      </w:pPr>
    </w:p>
    <w:p w:rsidR="00B05DF7" w:rsidRDefault="00B05DF7" w:rsidP="0076429B">
      <w:pPr>
        <w:pStyle w:val="Listaconvietas"/>
        <w:numPr>
          <w:ilvl w:val="0"/>
          <w:numId w:val="0"/>
        </w:numPr>
        <w:ind w:hanging="6"/>
        <w:jc w:val="both"/>
        <w:rPr>
          <w:noProof/>
        </w:rPr>
      </w:pPr>
      <w:r>
        <w:rPr>
          <w:noProof/>
        </w:rPr>
        <w:t>Con el proyecto se busca crear una red social que permita la facilitación de comunicación ente usuarios que no se encuentren en un lugar cercano y conocer mejor las cualidades de otro</w:t>
      </w:r>
      <w:r w:rsidR="007D45F2">
        <w:rPr>
          <w:noProof/>
        </w:rPr>
        <w:t>, de forma que puedan reunir y formar una comunidad con un fin en común, el desarrollo de proyectos.</w:t>
      </w:r>
    </w:p>
    <w:p w:rsidR="00551074" w:rsidRDefault="00D4208A" w:rsidP="00D4208A">
      <w:pPr>
        <w:pStyle w:val="Ttulo2"/>
        <w:rPr>
          <w:noProof/>
        </w:rPr>
      </w:pPr>
      <w:r>
        <w:rPr>
          <w:noProof/>
        </w:rPr>
        <w:t xml:space="preserve">Panorama general de la aplicación </w:t>
      </w:r>
    </w:p>
    <w:p w:rsidR="00D4208A" w:rsidRPr="00D4208A" w:rsidRDefault="00D4208A" w:rsidP="00D4208A"/>
    <w:p w:rsidR="00551074" w:rsidRDefault="007D45F2" w:rsidP="0076429B">
      <w:pPr>
        <w:pStyle w:val="Listaconvietas"/>
        <w:numPr>
          <w:ilvl w:val="0"/>
          <w:numId w:val="0"/>
        </w:numPr>
        <w:spacing w:after="40"/>
        <w:jc w:val="both"/>
        <w:rPr>
          <w:noProof/>
        </w:rPr>
      </w:pPr>
      <w:r>
        <w:rPr>
          <w:noProof/>
        </w:rPr>
        <w:t>Este proyecto tiene como objetivo, tener una red social, en la cual, muchos usuarios con diferentes gustos, conocimientos, habilidades y aptitudes; pueden convivir el uno con el otro. Esta red social ayudará a los usuarios a ser reclutados para la realización de proyectos según sus habilidades.</w:t>
      </w:r>
    </w:p>
    <w:p w:rsidR="007D45F2" w:rsidRDefault="007D45F2" w:rsidP="0076429B">
      <w:pPr>
        <w:pStyle w:val="Listaconvietas"/>
        <w:numPr>
          <w:ilvl w:val="0"/>
          <w:numId w:val="0"/>
        </w:numPr>
        <w:spacing w:after="40"/>
        <w:jc w:val="both"/>
        <w:rPr>
          <w:noProof/>
        </w:rPr>
      </w:pPr>
    </w:p>
    <w:p w:rsidR="007D45F2" w:rsidRDefault="007D45F2" w:rsidP="0076429B">
      <w:pPr>
        <w:pStyle w:val="Listaconvietas"/>
        <w:numPr>
          <w:ilvl w:val="0"/>
          <w:numId w:val="0"/>
        </w:numPr>
        <w:spacing w:after="40"/>
        <w:jc w:val="both"/>
        <w:rPr>
          <w:noProof/>
        </w:rPr>
      </w:pPr>
      <w:r>
        <w:rPr>
          <w:noProof/>
        </w:rPr>
        <w:t>Según la forma en como se desenvuelvan y a los servicios prestados por cada usuario, se pueden valorar las habilidades que ellos tengan en su perfil, calificandolas con un sistema de punteo llamado karma</w:t>
      </w:r>
      <w:r w:rsidR="00902CBF">
        <w:rPr>
          <w:noProof/>
        </w:rPr>
        <w:t>. Se puede contratar a los usuarios basandose en las estadisticas que cada uno tiene como los puntos de karma que posean, en cuantos proyectos a trabajado, etc.</w:t>
      </w:r>
    </w:p>
    <w:p w:rsidR="00902CBF" w:rsidRDefault="00902CBF" w:rsidP="0076429B">
      <w:pPr>
        <w:pStyle w:val="Listaconvietas"/>
        <w:numPr>
          <w:ilvl w:val="0"/>
          <w:numId w:val="0"/>
        </w:numPr>
        <w:spacing w:after="40"/>
        <w:jc w:val="both"/>
        <w:rPr>
          <w:noProof/>
        </w:rPr>
      </w:pPr>
    </w:p>
    <w:p w:rsidR="00902CBF" w:rsidRDefault="0076429B" w:rsidP="000F2DF8">
      <w:pPr>
        <w:pStyle w:val="Listaconvietas"/>
        <w:numPr>
          <w:ilvl w:val="0"/>
          <w:numId w:val="0"/>
        </w:numPr>
        <w:spacing w:after="40"/>
        <w:jc w:val="both"/>
        <w:rPr>
          <w:noProof/>
        </w:rPr>
      </w:pPr>
      <w:r>
        <w:rPr>
          <w:noProof/>
        </w:rPr>
        <w:t>Cada usuario que esté registrado puede realizar publicaciones que pueden ser comentadas por otros usuarios así como también, realizar comentarios sobre las publicaciones de sus contactos. Tambien tienen la opción de mandar mensajes privados a los contactos y eliminar contactos que ya no deseen.</w:t>
      </w:r>
    </w:p>
    <w:p w:rsidR="0076429B" w:rsidRDefault="0076429B" w:rsidP="007D45F2">
      <w:pPr>
        <w:pStyle w:val="Listaconvietas"/>
        <w:numPr>
          <w:ilvl w:val="0"/>
          <w:numId w:val="0"/>
        </w:numPr>
        <w:spacing w:after="40"/>
        <w:rPr>
          <w:noProof/>
        </w:rPr>
      </w:pPr>
      <w:r>
        <w:rPr>
          <w:noProof/>
        </w:rPr>
        <w:lastRenderedPageBreak/>
        <w:t>Un usuario que posea 100 puntos de karma</w:t>
      </w:r>
      <w:r w:rsidR="00951936">
        <w:rPr>
          <w:noProof/>
        </w:rPr>
        <w:t xml:space="preserve"> puede crear grupos o comunidades llamadas Asociaciones, las cuales poseen un nombre, un objetivo y un logo; donde el adeministrador agrega a otros usuarios por medio de invitaciones pero si un usuario ya pertene a una asociación, este ya no puede ser invitado a otra. </w:t>
      </w:r>
    </w:p>
    <w:p w:rsidR="00951936" w:rsidRDefault="00951936" w:rsidP="006458A5">
      <w:pPr>
        <w:pStyle w:val="Listaconvietas"/>
        <w:numPr>
          <w:ilvl w:val="0"/>
          <w:numId w:val="0"/>
        </w:numPr>
        <w:spacing w:after="40"/>
        <w:jc w:val="both"/>
        <w:rPr>
          <w:noProof/>
        </w:rPr>
      </w:pPr>
      <w:r>
        <w:rPr>
          <w:noProof/>
        </w:rPr>
        <w:t xml:space="preserve">Las habilidades y conocimientos son caracteristicas que cada usuario puede tener en la red social. </w:t>
      </w:r>
      <w:r w:rsidR="00C909B6">
        <w:rPr>
          <w:noProof/>
        </w:rPr>
        <w:t>Al estar suscrito a una de esas, las solicitudes de proyectos que aparecerán, serán conforme a las suscripciones de habilidades y conocimientos que posean. Los dueños del proyecto podrán calificar los conocimientos de los usuarios que hayan contrado ya sea con un punto posito o un punto negativo, dependiendo del rendimiento del usuario. El creador del proyecto puede dar un maximo de 10 puntos karma por proyecto o 5 maximo por tarea. Los demás usuarios tambien pueden votar si estos poseen mas de 20 puntos karma</w:t>
      </w:r>
      <w:r w:rsidR="006458A5">
        <w:rPr>
          <w:noProof/>
        </w:rPr>
        <w:t xml:space="preserve"> y solo pueden votar 1 punto karma por cada habilidan de un usuario, una vez votaron, ya no pueden volver a hacerlo.</w:t>
      </w:r>
    </w:p>
    <w:p w:rsidR="006458A5" w:rsidRDefault="006458A5" w:rsidP="006458A5">
      <w:pPr>
        <w:pStyle w:val="Listaconvietas"/>
        <w:numPr>
          <w:ilvl w:val="0"/>
          <w:numId w:val="0"/>
        </w:numPr>
        <w:spacing w:after="40"/>
        <w:jc w:val="both"/>
        <w:rPr>
          <w:noProof/>
        </w:rPr>
      </w:pPr>
    </w:p>
    <w:p w:rsidR="006458A5" w:rsidRDefault="006458A5" w:rsidP="006458A5">
      <w:pPr>
        <w:pStyle w:val="Listaconvietas"/>
        <w:numPr>
          <w:ilvl w:val="0"/>
          <w:numId w:val="0"/>
        </w:numPr>
        <w:spacing w:after="40"/>
        <w:jc w:val="both"/>
        <w:rPr>
          <w:noProof/>
        </w:rPr>
      </w:pPr>
      <w:r>
        <w:rPr>
          <w:noProof/>
        </w:rPr>
        <w:t>Cada proyecto y tarea tienen el precio que el creador esta dispuesto a pagar y una vez finalizada cada tarea o proyecto, se les pagará a cada usuario que trabajó en el proyecto.</w:t>
      </w:r>
    </w:p>
    <w:p w:rsidR="00D4208A" w:rsidRDefault="00D4208A" w:rsidP="00D4208A">
      <w:pPr>
        <w:pStyle w:val="Ttulo2"/>
        <w:rPr>
          <w:noProof/>
        </w:rPr>
      </w:pPr>
      <w:r>
        <w:rPr>
          <w:noProof/>
        </w:rPr>
        <w:t>Funciones del sistema</w:t>
      </w:r>
    </w:p>
    <w:p w:rsidR="00D4208A" w:rsidRPr="00D4208A" w:rsidRDefault="00D4208A" w:rsidP="00D4208A"/>
    <w:tbl>
      <w:tblPr>
        <w:tblStyle w:val="TablaPropuesta"/>
        <w:tblW w:w="0" w:type="auto"/>
        <w:tblLook w:val="04A0" w:firstRow="1" w:lastRow="0" w:firstColumn="1" w:lastColumn="0" w:noHBand="0" w:noVBand="1"/>
      </w:tblPr>
      <w:tblGrid>
        <w:gridCol w:w="579"/>
        <w:gridCol w:w="2393"/>
        <w:gridCol w:w="3402"/>
        <w:gridCol w:w="1559"/>
        <w:gridCol w:w="1417"/>
      </w:tblGrid>
      <w:tr w:rsidR="00633023" w:rsidTr="00633023">
        <w:trPr>
          <w:cnfStyle w:val="100000000000" w:firstRow="1" w:lastRow="0" w:firstColumn="0" w:lastColumn="0" w:oddVBand="0" w:evenVBand="0" w:oddHBand="0" w:evenHBand="0" w:firstRowFirstColumn="0" w:firstRowLastColumn="0" w:lastRowFirstColumn="0" w:lastRowLastColumn="0"/>
        </w:trPr>
        <w:tc>
          <w:tcPr>
            <w:tcW w:w="579" w:type="dxa"/>
          </w:tcPr>
          <w:p w:rsidR="00633023" w:rsidRDefault="00633023" w:rsidP="00633023">
            <w:pPr>
              <w:pStyle w:val="Listaconvietas"/>
              <w:numPr>
                <w:ilvl w:val="0"/>
                <w:numId w:val="0"/>
              </w:numPr>
              <w:spacing w:after="40"/>
              <w:jc w:val="center"/>
              <w:rPr>
                <w:noProof/>
              </w:rPr>
            </w:pPr>
            <w:r>
              <w:rPr>
                <w:noProof/>
              </w:rPr>
              <w:t>No.</w:t>
            </w:r>
          </w:p>
        </w:tc>
        <w:tc>
          <w:tcPr>
            <w:tcW w:w="2393" w:type="dxa"/>
          </w:tcPr>
          <w:p w:rsidR="00633023" w:rsidRDefault="00633023" w:rsidP="00633023">
            <w:pPr>
              <w:pStyle w:val="Listaconvietas"/>
              <w:numPr>
                <w:ilvl w:val="0"/>
                <w:numId w:val="0"/>
              </w:numPr>
              <w:spacing w:after="40"/>
              <w:jc w:val="center"/>
              <w:rPr>
                <w:noProof/>
              </w:rPr>
            </w:pPr>
            <w:r>
              <w:rPr>
                <w:noProof/>
              </w:rPr>
              <w:t>NOMBRE</w:t>
            </w:r>
          </w:p>
        </w:tc>
        <w:tc>
          <w:tcPr>
            <w:tcW w:w="3402" w:type="dxa"/>
          </w:tcPr>
          <w:p w:rsidR="00633023" w:rsidRDefault="00633023" w:rsidP="00633023">
            <w:pPr>
              <w:pStyle w:val="Listaconvietas"/>
              <w:numPr>
                <w:ilvl w:val="0"/>
                <w:numId w:val="0"/>
              </w:numPr>
              <w:spacing w:after="40"/>
              <w:jc w:val="center"/>
              <w:rPr>
                <w:noProof/>
              </w:rPr>
            </w:pPr>
            <w:r>
              <w:rPr>
                <w:noProof/>
              </w:rPr>
              <w:t>DESCRIPCION</w:t>
            </w:r>
          </w:p>
        </w:tc>
        <w:tc>
          <w:tcPr>
            <w:tcW w:w="1559" w:type="dxa"/>
          </w:tcPr>
          <w:p w:rsidR="00633023" w:rsidRDefault="00633023" w:rsidP="00633023">
            <w:pPr>
              <w:pStyle w:val="Listaconvietas"/>
              <w:numPr>
                <w:ilvl w:val="0"/>
                <w:numId w:val="0"/>
              </w:numPr>
              <w:spacing w:after="40"/>
              <w:jc w:val="center"/>
              <w:rPr>
                <w:noProof/>
              </w:rPr>
            </w:pPr>
            <w:r>
              <w:rPr>
                <w:noProof/>
              </w:rPr>
              <w:t>EVIDENCIA</w:t>
            </w:r>
          </w:p>
        </w:tc>
        <w:tc>
          <w:tcPr>
            <w:tcW w:w="1417" w:type="dxa"/>
          </w:tcPr>
          <w:p w:rsidR="00633023" w:rsidRDefault="00633023" w:rsidP="00633023">
            <w:pPr>
              <w:pStyle w:val="Listaconvietas"/>
              <w:numPr>
                <w:ilvl w:val="0"/>
                <w:numId w:val="0"/>
              </w:numPr>
              <w:spacing w:after="40"/>
              <w:jc w:val="center"/>
              <w:rPr>
                <w:noProof/>
              </w:rPr>
            </w:pPr>
            <w:r>
              <w:rPr>
                <w:noProof/>
              </w:rPr>
              <w:t>ITERACCION</w:t>
            </w:r>
          </w:p>
        </w:tc>
      </w:tr>
      <w:tr w:rsidR="00633023" w:rsidRPr="00633023" w:rsidTr="00633023">
        <w:tc>
          <w:tcPr>
            <w:tcW w:w="579" w:type="dxa"/>
          </w:tcPr>
          <w:p w:rsidR="00633023" w:rsidRPr="00633023" w:rsidRDefault="00633023" w:rsidP="00633023">
            <w:pPr>
              <w:pStyle w:val="Listaconvietas"/>
              <w:numPr>
                <w:ilvl w:val="0"/>
                <w:numId w:val="0"/>
              </w:numPr>
              <w:spacing w:after="40"/>
              <w:jc w:val="center"/>
              <w:rPr>
                <w:noProof/>
              </w:rPr>
            </w:pPr>
            <w:r>
              <w:rPr>
                <w:noProof/>
              </w:rPr>
              <w:t>1</w:t>
            </w:r>
          </w:p>
        </w:tc>
        <w:tc>
          <w:tcPr>
            <w:tcW w:w="2393" w:type="dxa"/>
          </w:tcPr>
          <w:p w:rsidR="00633023" w:rsidRPr="00633023" w:rsidRDefault="00633023" w:rsidP="00633023">
            <w:pPr>
              <w:pStyle w:val="Listaconvietas"/>
              <w:numPr>
                <w:ilvl w:val="0"/>
                <w:numId w:val="0"/>
              </w:numPr>
              <w:spacing w:after="40"/>
              <w:jc w:val="both"/>
              <w:rPr>
                <w:noProof/>
              </w:rPr>
            </w:pPr>
            <w:r w:rsidRPr="00633023">
              <w:rPr>
                <w:noProof/>
              </w:rPr>
              <w:t xml:space="preserve">Registrar usuario </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Función para ingresar usuarios nuevos</w:t>
            </w:r>
            <w:r>
              <w:rPr>
                <w:noProof/>
              </w:rPr>
              <w:t>.</w:t>
            </w:r>
          </w:p>
        </w:tc>
        <w:tc>
          <w:tcPr>
            <w:tcW w:w="1559"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633023" w:rsidP="00633023">
            <w:pPr>
              <w:pStyle w:val="Listaconvietas"/>
              <w:numPr>
                <w:ilvl w:val="0"/>
                <w:numId w:val="0"/>
              </w:numPr>
              <w:spacing w:after="40"/>
              <w:jc w:val="center"/>
              <w:rPr>
                <w:noProof/>
              </w:rPr>
            </w:pPr>
            <w:r w:rsidRPr="00633023">
              <w:rPr>
                <w:noProof/>
              </w:rPr>
              <w:t>-</w:t>
            </w:r>
          </w:p>
        </w:tc>
      </w:tr>
      <w:tr w:rsidR="00633023" w:rsidRPr="00633023" w:rsidTr="00633023">
        <w:tc>
          <w:tcPr>
            <w:tcW w:w="579" w:type="dxa"/>
          </w:tcPr>
          <w:p w:rsidR="00633023" w:rsidRPr="00633023" w:rsidRDefault="00633023" w:rsidP="00633023">
            <w:pPr>
              <w:pStyle w:val="Listaconvietas"/>
              <w:numPr>
                <w:ilvl w:val="0"/>
                <w:numId w:val="0"/>
              </w:numPr>
              <w:spacing w:after="40"/>
              <w:jc w:val="center"/>
              <w:rPr>
                <w:noProof/>
              </w:rPr>
            </w:pPr>
            <w:r>
              <w:rPr>
                <w:noProof/>
              </w:rPr>
              <w:t>2</w:t>
            </w:r>
          </w:p>
        </w:tc>
        <w:tc>
          <w:tcPr>
            <w:tcW w:w="2393" w:type="dxa"/>
          </w:tcPr>
          <w:p w:rsidR="00633023" w:rsidRPr="00633023" w:rsidRDefault="00633023" w:rsidP="00633023">
            <w:pPr>
              <w:pStyle w:val="Listaconvietas"/>
              <w:numPr>
                <w:ilvl w:val="0"/>
                <w:numId w:val="0"/>
              </w:numPr>
              <w:spacing w:after="40"/>
              <w:jc w:val="both"/>
              <w:rPr>
                <w:noProof/>
              </w:rPr>
            </w:pPr>
            <w:r w:rsidRPr="00633023">
              <w:rPr>
                <w:noProof/>
              </w:rPr>
              <w:t>Iniciar sesión</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 xml:space="preserve">Función para acceder </w:t>
            </w:r>
            <w:r>
              <w:rPr>
                <w:noProof/>
              </w:rPr>
              <w:t xml:space="preserve">al sistema </w:t>
            </w:r>
            <w:r w:rsidRPr="00633023">
              <w:rPr>
                <w:noProof/>
              </w:rPr>
              <w:t>con un usuario creado anteriormente</w:t>
            </w:r>
            <w:r>
              <w:rPr>
                <w:noProof/>
              </w:rPr>
              <w:t>.</w:t>
            </w:r>
          </w:p>
        </w:tc>
        <w:tc>
          <w:tcPr>
            <w:tcW w:w="1559"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633023" w:rsidP="00633023">
            <w:pPr>
              <w:pStyle w:val="Listaconvietas"/>
              <w:numPr>
                <w:ilvl w:val="0"/>
                <w:numId w:val="0"/>
              </w:numPr>
              <w:spacing w:after="40"/>
              <w:jc w:val="center"/>
              <w:rPr>
                <w:noProof/>
              </w:rPr>
            </w:pPr>
            <w:r>
              <w:rPr>
                <w:noProof/>
              </w:rPr>
              <w:t>-</w:t>
            </w:r>
          </w:p>
        </w:tc>
      </w:tr>
      <w:tr w:rsidR="00633023" w:rsidRPr="00633023" w:rsidTr="00633023">
        <w:tc>
          <w:tcPr>
            <w:tcW w:w="579" w:type="dxa"/>
          </w:tcPr>
          <w:p w:rsidR="00633023" w:rsidRPr="00633023" w:rsidRDefault="00633023" w:rsidP="00633023">
            <w:pPr>
              <w:pStyle w:val="Listaconvietas"/>
              <w:numPr>
                <w:ilvl w:val="0"/>
                <w:numId w:val="0"/>
              </w:numPr>
              <w:spacing w:after="40"/>
              <w:jc w:val="center"/>
              <w:rPr>
                <w:noProof/>
              </w:rPr>
            </w:pPr>
            <w:r>
              <w:rPr>
                <w:noProof/>
              </w:rPr>
              <w:t>3</w:t>
            </w:r>
          </w:p>
        </w:tc>
        <w:tc>
          <w:tcPr>
            <w:tcW w:w="2393" w:type="dxa"/>
          </w:tcPr>
          <w:p w:rsidR="00633023" w:rsidRPr="00633023" w:rsidRDefault="00633023" w:rsidP="00633023">
            <w:pPr>
              <w:pStyle w:val="Listaconvietas"/>
              <w:numPr>
                <w:ilvl w:val="0"/>
                <w:numId w:val="0"/>
              </w:numPr>
              <w:spacing w:after="40"/>
              <w:jc w:val="both"/>
              <w:rPr>
                <w:noProof/>
              </w:rPr>
            </w:pPr>
            <w:r>
              <w:rPr>
                <w:noProof/>
              </w:rPr>
              <w:t xml:space="preserve">Cerrar sesión </w:t>
            </w:r>
          </w:p>
        </w:tc>
        <w:tc>
          <w:tcPr>
            <w:tcW w:w="3402" w:type="dxa"/>
          </w:tcPr>
          <w:p w:rsidR="00633023" w:rsidRPr="00633023" w:rsidRDefault="00633023" w:rsidP="00633023">
            <w:pPr>
              <w:pStyle w:val="Listaconvietas"/>
              <w:numPr>
                <w:ilvl w:val="0"/>
                <w:numId w:val="0"/>
              </w:numPr>
              <w:spacing w:after="40"/>
              <w:jc w:val="both"/>
              <w:rPr>
                <w:noProof/>
              </w:rPr>
            </w:pPr>
            <w:r>
              <w:rPr>
                <w:noProof/>
              </w:rPr>
              <w:t xml:space="preserve">Función para salir del sistema. </w:t>
            </w:r>
          </w:p>
        </w:tc>
        <w:tc>
          <w:tcPr>
            <w:tcW w:w="1559" w:type="dxa"/>
          </w:tcPr>
          <w:p w:rsidR="00633023" w:rsidRPr="00633023" w:rsidRDefault="00633023" w:rsidP="00633023">
            <w:pPr>
              <w:pStyle w:val="Listaconvietas"/>
              <w:numPr>
                <w:ilvl w:val="0"/>
                <w:numId w:val="0"/>
              </w:numPr>
              <w:spacing w:after="40"/>
              <w:jc w:val="center"/>
              <w:rPr>
                <w:noProof/>
              </w:rPr>
            </w:pPr>
            <w:r>
              <w:rPr>
                <w:noProof/>
              </w:rPr>
              <w:t xml:space="preserve">Evidente </w:t>
            </w:r>
          </w:p>
        </w:tc>
        <w:tc>
          <w:tcPr>
            <w:tcW w:w="1417" w:type="dxa"/>
          </w:tcPr>
          <w:p w:rsidR="00633023" w:rsidRPr="00633023" w:rsidRDefault="00633023" w:rsidP="00633023">
            <w:pPr>
              <w:pStyle w:val="Listaconvietas"/>
              <w:numPr>
                <w:ilvl w:val="0"/>
                <w:numId w:val="0"/>
              </w:numPr>
              <w:spacing w:after="40"/>
              <w:jc w:val="center"/>
              <w:rPr>
                <w:noProof/>
              </w:rPr>
            </w:pPr>
            <w:r>
              <w:rPr>
                <w:noProof/>
              </w:rPr>
              <w:t>-</w:t>
            </w:r>
          </w:p>
        </w:tc>
      </w:tr>
      <w:tr w:rsidR="00633023" w:rsidRPr="00633023" w:rsidTr="00633023">
        <w:tc>
          <w:tcPr>
            <w:tcW w:w="579" w:type="dxa"/>
          </w:tcPr>
          <w:p w:rsidR="00633023" w:rsidRPr="00633023" w:rsidRDefault="00633023" w:rsidP="00633023">
            <w:pPr>
              <w:pStyle w:val="Listaconvietas"/>
              <w:numPr>
                <w:ilvl w:val="0"/>
                <w:numId w:val="0"/>
              </w:numPr>
              <w:spacing w:after="40"/>
              <w:jc w:val="center"/>
              <w:rPr>
                <w:noProof/>
              </w:rPr>
            </w:pPr>
            <w:r>
              <w:rPr>
                <w:noProof/>
              </w:rPr>
              <w:t>4</w:t>
            </w:r>
          </w:p>
        </w:tc>
        <w:tc>
          <w:tcPr>
            <w:tcW w:w="2393" w:type="dxa"/>
          </w:tcPr>
          <w:p w:rsidR="00633023" w:rsidRPr="00633023" w:rsidRDefault="00677A80" w:rsidP="00677A80">
            <w:pPr>
              <w:pStyle w:val="Listaconvietas"/>
              <w:numPr>
                <w:ilvl w:val="0"/>
                <w:numId w:val="0"/>
              </w:numPr>
              <w:spacing w:after="40"/>
              <w:jc w:val="both"/>
              <w:rPr>
                <w:noProof/>
              </w:rPr>
            </w:pPr>
            <w:r>
              <w:rPr>
                <w:noProof/>
              </w:rPr>
              <w:t>Buscar usuario</w:t>
            </w:r>
          </w:p>
        </w:tc>
        <w:tc>
          <w:tcPr>
            <w:tcW w:w="3402" w:type="dxa"/>
          </w:tcPr>
          <w:p w:rsidR="00633023" w:rsidRPr="00633023" w:rsidRDefault="00677A80" w:rsidP="00633023">
            <w:pPr>
              <w:pStyle w:val="Listaconvietas"/>
              <w:numPr>
                <w:ilvl w:val="0"/>
                <w:numId w:val="0"/>
              </w:numPr>
              <w:spacing w:after="40"/>
              <w:jc w:val="both"/>
              <w:rPr>
                <w:noProof/>
              </w:rPr>
            </w:pPr>
            <w:r>
              <w:rPr>
                <w:noProof/>
              </w:rPr>
              <w:t>Función para buscar amigos que hayan creado un usuario.</w:t>
            </w:r>
          </w:p>
        </w:tc>
        <w:tc>
          <w:tcPr>
            <w:tcW w:w="1559" w:type="dxa"/>
          </w:tcPr>
          <w:p w:rsidR="00633023" w:rsidRPr="00633023" w:rsidRDefault="00677A80" w:rsidP="00633023">
            <w:pPr>
              <w:pStyle w:val="Listaconvietas"/>
              <w:numPr>
                <w:ilvl w:val="0"/>
                <w:numId w:val="0"/>
              </w:numPr>
              <w:spacing w:after="40"/>
              <w:jc w:val="center"/>
              <w:rPr>
                <w:noProof/>
              </w:rPr>
            </w:pPr>
            <w:r>
              <w:rPr>
                <w:noProof/>
              </w:rPr>
              <w:t xml:space="preserve">Evidente </w:t>
            </w:r>
          </w:p>
        </w:tc>
        <w:tc>
          <w:tcPr>
            <w:tcW w:w="1417" w:type="dxa"/>
          </w:tcPr>
          <w:p w:rsidR="00677A80" w:rsidRPr="00633023"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5 </w:t>
            </w:r>
          </w:p>
        </w:tc>
        <w:tc>
          <w:tcPr>
            <w:tcW w:w="2393" w:type="dxa"/>
          </w:tcPr>
          <w:p w:rsidR="00677A80" w:rsidRDefault="00677A80" w:rsidP="00633023">
            <w:pPr>
              <w:pStyle w:val="Listaconvietas"/>
              <w:numPr>
                <w:ilvl w:val="0"/>
                <w:numId w:val="0"/>
              </w:numPr>
              <w:spacing w:after="40"/>
              <w:jc w:val="both"/>
              <w:rPr>
                <w:noProof/>
              </w:rPr>
            </w:pPr>
            <w:r>
              <w:rPr>
                <w:noProof/>
              </w:rPr>
              <w:t>Agregar a contactos</w:t>
            </w:r>
          </w:p>
        </w:tc>
        <w:tc>
          <w:tcPr>
            <w:tcW w:w="3402" w:type="dxa"/>
          </w:tcPr>
          <w:p w:rsidR="00677A80" w:rsidRDefault="00677A80" w:rsidP="00633023">
            <w:pPr>
              <w:pStyle w:val="Listaconvietas"/>
              <w:numPr>
                <w:ilvl w:val="0"/>
                <w:numId w:val="0"/>
              </w:numPr>
              <w:spacing w:after="40"/>
              <w:jc w:val="both"/>
              <w:rPr>
                <w:noProof/>
              </w:rPr>
            </w:pPr>
            <w:r>
              <w:rPr>
                <w:noProof/>
              </w:rPr>
              <w:t>Función que permite a un usuario agregar a otro a su lista de contactos.</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6 </w:t>
            </w:r>
          </w:p>
        </w:tc>
        <w:tc>
          <w:tcPr>
            <w:tcW w:w="2393" w:type="dxa"/>
          </w:tcPr>
          <w:p w:rsidR="00677A80" w:rsidRDefault="00677A80" w:rsidP="00633023">
            <w:pPr>
              <w:pStyle w:val="Listaconvietas"/>
              <w:numPr>
                <w:ilvl w:val="0"/>
                <w:numId w:val="0"/>
              </w:numPr>
              <w:spacing w:after="40"/>
              <w:jc w:val="both"/>
              <w:rPr>
                <w:noProof/>
              </w:rPr>
            </w:pPr>
            <w:r>
              <w:rPr>
                <w:noProof/>
              </w:rPr>
              <w:t>Eliminar contacto</w:t>
            </w:r>
          </w:p>
        </w:tc>
        <w:tc>
          <w:tcPr>
            <w:tcW w:w="3402" w:type="dxa"/>
          </w:tcPr>
          <w:p w:rsidR="00677A80" w:rsidRDefault="00677A80" w:rsidP="00633023">
            <w:pPr>
              <w:pStyle w:val="Listaconvietas"/>
              <w:numPr>
                <w:ilvl w:val="0"/>
                <w:numId w:val="0"/>
              </w:numPr>
              <w:spacing w:after="40"/>
              <w:jc w:val="both"/>
              <w:rPr>
                <w:noProof/>
              </w:rPr>
            </w:pPr>
            <w:r>
              <w:rPr>
                <w:noProof/>
              </w:rPr>
              <w:t>Función que permite eliminar a un contacto no deseado.</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7 </w:t>
            </w:r>
          </w:p>
        </w:tc>
        <w:tc>
          <w:tcPr>
            <w:tcW w:w="2393" w:type="dxa"/>
          </w:tcPr>
          <w:p w:rsidR="00677A80" w:rsidRDefault="00677A80" w:rsidP="00633023">
            <w:pPr>
              <w:pStyle w:val="Listaconvietas"/>
              <w:numPr>
                <w:ilvl w:val="0"/>
                <w:numId w:val="0"/>
              </w:numPr>
              <w:spacing w:after="40"/>
              <w:jc w:val="both"/>
              <w:rPr>
                <w:noProof/>
              </w:rPr>
            </w:pPr>
            <w:r>
              <w:rPr>
                <w:noProof/>
              </w:rPr>
              <w:t>Realizar publicación de estado</w:t>
            </w:r>
          </w:p>
        </w:tc>
        <w:tc>
          <w:tcPr>
            <w:tcW w:w="3402" w:type="dxa"/>
          </w:tcPr>
          <w:p w:rsidR="00677A80" w:rsidRDefault="00677A80" w:rsidP="00633023">
            <w:pPr>
              <w:pStyle w:val="Listaconvietas"/>
              <w:numPr>
                <w:ilvl w:val="0"/>
                <w:numId w:val="0"/>
              </w:numPr>
              <w:spacing w:after="40"/>
              <w:jc w:val="both"/>
              <w:rPr>
                <w:noProof/>
              </w:rPr>
            </w:pPr>
            <w:r>
              <w:rPr>
                <w:noProof/>
              </w:rPr>
              <w:t>Función para publicar un mensaje publico en el muro.</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8 </w:t>
            </w:r>
          </w:p>
        </w:tc>
        <w:tc>
          <w:tcPr>
            <w:tcW w:w="2393" w:type="dxa"/>
          </w:tcPr>
          <w:p w:rsidR="00677A80" w:rsidRDefault="00677A80" w:rsidP="00633023">
            <w:pPr>
              <w:pStyle w:val="Listaconvietas"/>
              <w:numPr>
                <w:ilvl w:val="0"/>
                <w:numId w:val="0"/>
              </w:numPr>
              <w:spacing w:after="40"/>
              <w:jc w:val="both"/>
              <w:rPr>
                <w:noProof/>
              </w:rPr>
            </w:pPr>
            <w:r>
              <w:rPr>
                <w:noProof/>
              </w:rPr>
              <w:t>Comentar estado</w:t>
            </w:r>
          </w:p>
        </w:tc>
        <w:tc>
          <w:tcPr>
            <w:tcW w:w="3402" w:type="dxa"/>
          </w:tcPr>
          <w:p w:rsidR="00677A80" w:rsidRDefault="00677A80" w:rsidP="00633023">
            <w:pPr>
              <w:pStyle w:val="Listaconvietas"/>
              <w:numPr>
                <w:ilvl w:val="0"/>
                <w:numId w:val="0"/>
              </w:numPr>
              <w:spacing w:after="40"/>
              <w:jc w:val="both"/>
              <w:rPr>
                <w:noProof/>
              </w:rPr>
            </w:pPr>
            <w:r>
              <w:rPr>
                <w:noProof/>
              </w:rPr>
              <w:t>Función para comentar estados publicados por otros usuarios.</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9 </w:t>
            </w:r>
          </w:p>
        </w:tc>
        <w:tc>
          <w:tcPr>
            <w:tcW w:w="2393" w:type="dxa"/>
          </w:tcPr>
          <w:p w:rsidR="00677A80" w:rsidRDefault="00677A80" w:rsidP="00633023">
            <w:pPr>
              <w:pStyle w:val="Listaconvietas"/>
              <w:numPr>
                <w:ilvl w:val="0"/>
                <w:numId w:val="0"/>
              </w:numPr>
              <w:spacing w:after="40"/>
              <w:jc w:val="both"/>
              <w:rPr>
                <w:noProof/>
              </w:rPr>
            </w:pPr>
            <w:r>
              <w:rPr>
                <w:noProof/>
              </w:rPr>
              <w:t>Enviar mensaje privado</w:t>
            </w:r>
          </w:p>
        </w:tc>
        <w:tc>
          <w:tcPr>
            <w:tcW w:w="3402" w:type="dxa"/>
          </w:tcPr>
          <w:p w:rsidR="00677A80" w:rsidRDefault="00677A80" w:rsidP="00633023">
            <w:pPr>
              <w:pStyle w:val="Listaconvietas"/>
              <w:numPr>
                <w:ilvl w:val="0"/>
                <w:numId w:val="0"/>
              </w:numPr>
              <w:spacing w:after="40"/>
              <w:jc w:val="both"/>
              <w:rPr>
                <w:noProof/>
              </w:rPr>
            </w:pPr>
            <w:r>
              <w:rPr>
                <w:noProof/>
              </w:rPr>
              <w:t>Función para enviar mensajes individuales a usuarios en la lisra de contactos</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10</w:t>
            </w:r>
          </w:p>
        </w:tc>
        <w:tc>
          <w:tcPr>
            <w:tcW w:w="2393" w:type="dxa"/>
          </w:tcPr>
          <w:p w:rsidR="00677A80" w:rsidRDefault="00677A80" w:rsidP="00633023">
            <w:pPr>
              <w:pStyle w:val="Listaconvietas"/>
              <w:numPr>
                <w:ilvl w:val="0"/>
                <w:numId w:val="0"/>
              </w:numPr>
              <w:spacing w:after="40"/>
              <w:jc w:val="both"/>
              <w:rPr>
                <w:noProof/>
              </w:rPr>
            </w:pPr>
            <w:r>
              <w:rPr>
                <w:noProof/>
              </w:rPr>
              <w:t xml:space="preserve">Crear asociación </w:t>
            </w:r>
          </w:p>
        </w:tc>
        <w:tc>
          <w:tcPr>
            <w:tcW w:w="3402" w:type="dxa"/>
          </w:tcPr>
          <w:p w:rsidR="00677A80" w:rsidRDefault="00677A80" w:rsidP="00633023">
            <w:pPr>
              <w:pStyle w:val="Listaconvietas"/>
              <w:numPr>
                <w:ilvl w:val="0"/>
                <w:numId w:val="0"/>
              </w:numPr>
              <w:spacing w:after="40"/>
              <w:jc w:val="both"/>
              <w:rPr>
                <w:noProof/>
              </w:rPr>
            </w:pPr>
            <w:r>
              <w:rPr>
                <w:noProof/>
              </w:rPr>
              <w:t>Función que permite crear una comunidad de usuarios.</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633023">
        <w:tc>
          <w:tcPr>
            <w:tcW w:w="579" w:type="dxa"/>
          </w:tcPr>
          <w:p w:rsidR="00677A80" w:rsidRDefault="00677A80" w:rsidP="00633023">
            <w:pPr>
              <w:pStyle w:val="Listaconvietas"/>
              <w:numPr>
                <w:ilvl w:val="0"/>
                <w:numId w:val="0"/>
              </w:numPr>
              <w:spacing w:after="40"/>
              <w:jc w:val="center"/>
              <w:rPr>
                <w:noProof/>
              </w:rPr>
            </w:pPr>
            <w:r>
              <w:rPr>
                <w:noProof/>
              </w:rPr>
              <w:t xml:space="preserve">11 </w:t>
            </w:r>
          </w:p>
        </w:tc>
        <w:tc>
          <w:tcPr>
            <w:tcW w:w="2393" w:type="dxa"/>
          </w:tcPr>
          <w:p w:rsidR="00677A80" w:rsidRDefault="00677A80" w:rsidP="00633023">
            <w:pPr>
              <w:pStyle w:val="Listaconvietas"/>
              <w:numPr>
                <w:ilvl w:val="0"/>
                <w:numId w:val="0"/>
              </w:numPr>
              <w:spacing w:after="40"/>
              <w:jc w:val="both"/>
              <w:rPr>
                <w:noProof/>
              </w:rPr>
            </w:pPr>
            <w:r>
              <w:rPr>
                <w:noProof/>
              </w:rPr>
              <w:t xml:space="preserve">Añadir usuarios </w:t>
            </w:r>
          </w:p>
        </w:tc>
        <w:tc>
          <w:tcPr>
            <w:tcW w:w="3402" w:type="dxa"/>
          </w:tcPr>
          <w:p w:rsidR="00677A80" w:rsidRDefault="00677A80" w:rsidP="00633023">
            <w:pPr>
              <w:pStyle w:val="Listaconvietas"/>
              <w:numPr>
                <w:ilvl w:val="0"/>
                <w:numId w:val="0"/>
              </w:numPr>
              <w:spacing w:after="40"/>
              <w:jc w:val="both"/>
              <w:rPr>
                <w:noProof/>
              </w:rPr>
            </w:pPr>
            <w:r>
              <w:rPr>
                <w:noProof/>
              </w:rPr>
              <w:t>Función para añadir usuarios a una asociación.</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1420D4">
        <w:trPr>
          <w:trHeight w:val="773"/>
        </w:trPr>
        <w:tc>
          <w:tcPr>
            <w:tcW w:w="579" w:type="dxa"/>
          </w:tcPr>
          <w:p w:rsidR="00677A80" w:rsidRDefault="00677A80" w:rsidP="00633023">
            <w:pPr>
              <w:pStyle w:val="Listaconvietas"/>
              <w:numPr>
                <w:ilvl w:val="0"/>
                <w:numId w:val="0"/>
              </w:numPr>
              <w:spacing w:after="40"/>
              <w:jc w:val="center"/>
              <w:rPr>
                <w:noProof/>
              </w:rPr>
            </w:pPr>
            <w:r>
              <w:rPr>
                <w:noProof/>
              </w:rPr>
              <w:t>12</w:t>
            </w:r>
          </w:p>
        </w:tc>
        <w:tc>
          <w:tcPr>
            <w:tcW w:w="2393" w:type="dxa"/>
          </w:tcPr>
          <w:p w:rsidR="00677A80" w:rsidRDefault="00677A80" w:rsidP="00633023">
            <w:pPr>
              <w:pStyle w:val="Listaconvietas"/>
              <w:numPr>
                <w:ilvl w:val="0"/>
                <w:numId w:val="0"/>
              </w:numPr>
              <w:spacing w:after="40"/>
              <w:jc w:val="both"/>
              <w:rPr>
                <w:noProof/>
              </w:rPr>
            </w:pPr>
            <w:r>
              <w:rPr>
                <w:noProof/>
              </w:rPr>
              <w:t xml:space="preserve">Visualizar compañeros </w:t>
            </w:r>
          </w:p>
        </w:tc>
        <w:tc>
          <w:tcPr>
            <w:tcW w:w="3402" w:type="dxa"/>
          </w:tcPr>
          <w:p w:rsidR="00677A80" w:rsidRDefault="00677A80" w:rsidP="00633023">
            <w:pPr>
              <w:pStyle w:val="Listaconvietas"/>
              <w:numPr>
                <w:ilvl w:val="0"/>
                <w:numId w:val="0"/>
              </w:numPr>
              <w:spacing w:after="40"/>
              <w:jc w:val="both"/>
              <w:rPr>
                <w:noProof/>
              </w:rPr>
            </w:pPr>
            <w:r>
              <w:rPr>
                <w:noProof/>
              </w:rPr>
              <w:t xml:space="preserve">Función para buscar a los usuarios pertenecientes al grupo. </w:t>
            </w:r>
          </w:p>
        </w:tc>
        <w:tc>
          <w:tcPr>
            <w:tcW w:w="1559" w:type="dxa"/>
          </w:tcPr>
          <w:p w:rsidR="00677A80" w:rsidRDefault="00677A80" w:rsidP="00677A80">
            <w:pPr>
              <w:pStyle w:val="Listaconvietas"/>
              <w:numPr>
                <w:ilvl w:val="0"/>
                <w:numId w:val="0"/>
              </w:numPr>
              <w:spacing w:after="40"/>
              <w:jc w:val="center"/>
              <w:rPr>
                <w:noProof/>
              </w:rPr>
            </w:pPr>
            <w:r>
              <w:rPr>
                <w:noProof/>
              </w:rPr>
              <w:t>Evidente</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677A80" w:rsidRPr="00633023" w:rsidTr="001420D4">
        <w:trPr>
          <w:trHeight w:val="983"/>
        </w:trPr>
        <w:tc>
          <w:tcPr>
            <w:tcW w:w="579" w:type="dxa"/>
          </w:tcPr>
          <w:p w:rsidR="00677A80" w:rsidRDefault="00677A80" w:rsidP="00633023">
            <w:pPr>
              <w:pStyle w:val="Listaconvietas"/>
              <w:numPr>
                <w:ilvl w:val="0"/>
                <w:numId w:val="0"/>
              </w:numPr>
              <w:spacing w:after="40"/>
              <w:jc w:val="center"/>
              <w:rPr>
                <w:noProof/>
              </w:rPr>
            </w:pPr>
            <w:r>
              <w:rPr>
                <w:noProof/>
              </w:rPr>
              <w:t xml:space="preserve">13 </w:t>
            </w:r>
          </w:p>
        </w:tc>
        <w:tc>
          <w:tcPr>
            <w:tcW w:w="2393" w:type="dxa"/>
          </w:tcPr>
          <w:p w:rsidR="00677A80" w:rsidRDefault="00677A80" w:rsidP="00633023">
            <w:pPr>
              <w:pStyle w:val="Listaconvietas"/>
              <w:numPr>
                <w:ilvl w:val="0"/>
                <w:numId w:val="0"/>
              </w:numPr>
              <w:spacing w:after="40"/>
              <w:jc w:val="both"/>
              <w:rPr>
                <w:noProof/>
              </w:rPr>
            </w:pPr>
            <w:r>
              <w:rPr>
                <w:noProof/>
              </w:rPr>
              <w:t xml:space="preserve">Eliminar compañeros </w:t>
            </w:r>
          </w:p>
        </w:tc>
        <w:tc>
          <w:tcPr>
            <w:tcW w:w="3402" w:type="dxa"/>
          </w:tcPr>
          <w:p w:rsidR="00677A80" w:rsidRDefault="00677A80" w:rsidP="00633023">
            <w:pPr>
              <w:pStyle w:val="Listaconvietas"/>
              <w:numPr>
                <w:ilvl w:val="0"/>
                <w:numId w:val="0"/>
              </w:numPr>
              <w:spacing w:after="40"/>
              <w:jc w:val="both"/>
              <w:rPr>
                <w:noProof/>
              </w:rPr>
            </w:pPr>
            <w:r>
              <w:rPr>
                <w:noProof/>
              </w:rPr>
              <w:t>Función para eliminar a los usuarios de una asociación.</w:t>
            </w:r>
          </w:p>
        </w:tc>
        <w:tc>
          <w:tcPr>
            <w:tcW w:w="1559" w:type="dxa"/>
          </w:tcPr>
          <w:p w:rsidR="00677A80" w:rsidRDefault="00677A80" w:rsidP="00677A80">
            <w:pPr>
              <w:pStyle w:val="Listaconvietas"/>
              <w:numPr>
                <w:ilvl w:val="0"/>
                <w:numId w:val="0"/>
              </w:numPr>
              <w:spacing w:after="40"/>
              <w:jc w:val="center"/>
              <w:rPr>
                <w:noProof/>
              </w:rPr>
            </w:pPr>
            <w:r>
              <w:rPr>
                <w:noProof/>
              </w:rPr>
              <w:t xml:space="preserve">Evidente </w:t>
            </w:r>
          </w:p>
        </w:tc>
        <w:tc>
          <w:tcPr>
            <w:tcW w:w="1417" w:type="dxa"/>
          </w:tcPr>
          <w:p w:rsidR="00677A80" w:rsidRDefault="00677A80" w:rsidP="00677A80">
            <w:pPr>
              <w:pStyle w:val="Listaconvietas"/>
              <w:numPr>
                <w:ilvl w:val="0"/>
                <w:numId w:val="0"/>
              </w:numPr>
              <w:spacing w:after="40"/>
              <w:jc w:val="center"/>
              <w:rPr>
                <w:noProof/>
              </w:rPr>
            </w:pPr>
            <w:r>
              <w:rPr>
                <w:noProof/>
              </w:rPr>
              <w:t>-</w:t>
            </w:r>
          </w:p>
        </w:tc>
      </w:tr>
      <w:tr w:rsidR="001420D4" w:rsidRPr="00633023" w:rsidTr="001420D4">
        <w:tc>
          <w:tcPr>
            <w:tcW w:w="579"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lastRenderedPageBreak/>
              <w:t>No.</w:t>
            </w:r>
          </w:p>
        </w:tc>
        <w:tc>
          <w:tcPr>
            <w:tcW w:w="2393"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NOMBRE</w:t>
            </w:r>
          </w:p>
        </w:tc>
        <w:tc>
          <w:tcPr>
            <w:tcW w:w="3402"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DESCRIPCION</w:t>
            </w:r>
          </w:p>
        </w:tc>
        <w:tc>
          <w:tcPr>
            <w:tcW w:w="1559"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EVIDENCIA</w:t>
            </w:r>
          </w:p>
        </w:tc>
        <w:tc>
          <w:tcPr>
            <w:tcW w:w="1417"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ITERACCION</w:t>
            </w:r>
          </w:p>
        </w:tc>
      </w:tr>
      <w:tr w:rsidR="001420D4" w:rsidRPr="00633023" w:rsidTr="001420D4">
        <w:tc>
          <w:tcPr>
            <w:tcW w:w="579"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 xml:space="preserve">14 </w:t>
            </w:r>
          </w:p>
        </w:tc>
        <w:tc>
          <w:tcPr>
            <w:tcW w:w="2393" w:type="dxa"/>
            <w:shd w:val="clear" w:color="auto" w:fill="FFFFFF" w:themeFill="background1"/>
          </w:tcPr>
          <w:p w:rsidR="001420D4" w:rsidRDefault="001420D4" w:rsidP="001420D4">
            <w:pPr>
              <w:pStyle w:val="Listaconvietas"/>
              <w:numPr>
                <w:ilvl w:val="0"/>
                <w:numId w:val="0"/>
              </w:numPr>
              <w:spacing w:after="40"/>
              <w:jc w:val="both"/>
              <w:rPr>
                <w:noProof/>
              </w:rPr>
            </w:pPr>
            <w:r>
              <w:rPr>
                <w:noProof/>
              </w:rPr>
              <w:t xml:space="preserve">Inscribirse habilidades y conocimientos </w:t>
            </w:r>
          </w:p>
        </w:tc>
        <w:tc>
          <w:tcPr>
            <w:tcW w:w="3402" w:type="dxa"/>
            <w:shd w:val="clear" w:color="auto" w:fill="FFFFFF" w:themeFill="background1"/>
          </w:tcPr>
          <w:p w:rsidR="001420D4" w:rsidRDefault="001420D4" w:rsidP="001420D4">
            <w:pPr>
              <w:pStyle w:val="Listaconvietas"/>
              <w:numPr>
                <w:ilvl w:val="0"/>
                <w:numId w:val="0"/>
              </w:numPr>
              <w:spacing w:after="40"/>
              <w:jc w:val="both"/>
              <w:rPr>
                <w:noProof/>
              </w:rPr>
            </w:pPr>
            <w:r>
              <w:rPr>
                <w:noProof/>
              </w:rPr>
              <w:t xml:space="preserve">Función que permite inscribirse a una habilidad y sus respectivos conocimientos </w:t>
            </w:r>
          </w:p>
        </w:tc>
        <w:tc>
          <w:tcPr>
            <w:tcW w:w="1559"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w:t>
            </w:r>
          </w:p>
        </w:tc>
      </w:tr>
      <w:tr w:rsidR="001420D4" w:rsidRPr="00633023" w:rsidTr="001420D4">
        <w:tc>
          <w:tcPr>
            <w:tcW w:w="579"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15</w:t>
            </w:r>
          </w:p>
        </w:tc>
        <w:tc>
          <w:tcPr>
            <w:tcW w:w="2393" w:type="dxa"/>
            <w:shd w:val="clear" w:color="auto" w:fill="FFFFFF" w:themeFill="background1"/>
          </w:tcPr>
          <w:p w:rsidR="001420D4" w:rsidRDefault="001420D4" w:rsidP="001420D4">
            <w:pPr>
              <w:pStyle w:val="Listaconvietas"/>
              <w:numPr>
                <w:ilvl w:val="0"/>
                <w:numId w:val="0"/>
              </w:numPr>
              <w:spacing w:after="40"/>
              <w:jc w:val="both"/>
              <w:rPr>
                <w:noProof/>
              </w:rPr>
            </w:pPr>
            <w:r>
              <w:rPr>
                <w:noProof/>
              </w:rPr>
              <w:t xml:space="preserve">Votar </w:t>
            </w:r>
          </w:p>
        </w:tc>
        <w:tc>
          <w:tcPr>
            <w:tcW w:w="3402" w:type="dxa"/>
            <w:shd w:val="clear" w:color="auto" w:fill="FFFFFF" w:themeFill="background1"/>
          </w:tcPr>
          <w:p w:rsidR="001420D4" w:rsidRDefault="001420D4" w:rsidP="001420D4">
            <w:pPr>
              <w:pStyle w:val="Listaconvietas"/>
              <w:numPr>
                <w:ilvl w:val="0"/>
                <w:numId w:val="0"/>
              </w:numPr>
              <w:spacing w:after="40"/>
              <w:jc w:val="both"/>
              <w:rPr>
                <w:noProof/>
              </w:rPr>
            </w:pPr>
            <w:r>
              <w:rPr>
                <w:noProof/>
              </w:rPr>
              <w:t>Función que permite calificar los conocimientos de otro usuario.</w:t>
            </w:r>
          </w:p>
        </w:tc>
        <w:tc>
          <w:tcPr>
            <w:tcW w:w="1559"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1420D4" w:rsidRDefault="001420D4" w:rsidP="001420D4">
            <w:pPr>
              <w:pStyle w:val="Listaconvietas"/>
              <w:numPr>
                <w:ilvl w:val="0"/>
                <w:numId w:val="0"/>
              </w:numPr>
              <w:spacing w:after="40"/>
              <w:jc w:val="center"/>
              <w:rPr>
                <w:noProof/>
              </w:rPr>
            </w:pPr>
            <w:r>
              <w:rPr>
                <w:noProof/>
              </w:rPr>
              <w:t>-</w:t>
            </w:r>
          </w:p>
        </w:tc>
      </w:tr>
      <w:tr w:rsidR="00CD4BF9" w:rsidRPr="00633023" w:rsidTr="001420D4">
        <w:tc>
          <w:tcPr>
            <w:tcW w:w="579"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 xml:space="preserve">16 </w:t>
            </w:r>
          </w:p>
        </w:tc>
        <w:tc>
          <w:tcPr>
            <w:tcW w:w="2393" w:type="dxa"/>
            <w:shd w:val="clear" w:color="auto" w:fill="FFFFFF" w:themeFill="background1"/>
          </w:tcPr>
          <w:p w:rsidR="00CD4BF9" w:rsidRDefault="00CD4BF9" w:rsidP="001420D4">
            <w:pPr>
              <w:pStyle w:val="Listaconvietas"/>
              <w:numPr>
                <w:ilvl w:val="0"/>
                <w:numId w:val="0"/>
              </w:numPr>
              <w:spacing w:after="40"/>
              <w:jc w:val="both"/>
              <w:rPr>
                <w:noProof/>
              </w:rPr>
            </w:pPr>
            <w:r>
              <w:rPr>
                <w:noProof/>
              </w:rPr>
              <w:t>Crear proyecto</w:t>
            </w:r>
          </w:p>
        </w:tc>
        <w:tc>
          <w:tcPr>
            <w:tcW w:w="3402" w:type="dxa"/>
            <w:shd w:val="clear" w:color="auto" w:fill="FFFFFF" w:themeFill="background1"/>
          </w:tcPr>
          <w:p w:rsidR="00CD4BF9" w:rsidRDefault="00CD4BF9" w:rsidP="001420D4">
            <w:pPr>
              <w:pStyle w:val="Listaconvietas"/>
              <w:numPr>
                <w:ilvl w:val="0"/>
                <w:numId w:val="0"/>
              </w:numPr>
              <w:spacing w:after="40"/>
              <w:jc w:val="both"/>
              <w:rPr>
                <w:noProof/>
              </w:rPr>
            </w:pPr>
            <w:r>
              <w:rPr>
                <w:noProof/>
              </w:rPr>
              <w:t>Función para publicar un nuevo proyecto a realizar con sus respectivas tareas.</w:t>
            </w:r>
          </w:p>
        </w:tc>
        <w:tc>
          <w:tcPr>
            <w:tcW w:w="1559"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w:t>
            </w:r>
          </w:p>
        </w:tc>
      </w:tr>
      <w:tr w:rsidR="00CD4BF9" w:rsidRPr="00633023" w:rsidTr="001420D4">
        <w:tc>
          <w:tcPr>
            <w:tcW w:w="579"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 xml:space="preserve">17 </w:t>
            </w:r>
          </w:p>
        </w:tc>
        <w:tc>
          <w:tcPr>
            <w:tcW w:w="2393" w:type="dxa"/>
            <w:shd w:val="clear" w:color="auto" w:fill="FFFFFF" w:themeFill="background1"/>
          </w:tcPr>
          <w:p w:rsidR="00CD4BF9" w:rsidRDefault="00CD4BF9" w:rsidP="001420D4">
            <w:pPr>
              <w:pStyle w:val="Listaconvietas"/>
              <w:numPr>
                <w:ilvl w:val="0"/>
                <w:numId w:val="0"/>
              </w:numPr>
              <w:spacing w:after="40"/>
              <w:jc w:val="both"/>
              <w:rPr>
                <w:noProof/>
              </w:rPr>
            </w:pPr>
            <w:r>
              <w:rPr>
                <w:noProof/>
              </w:rPr>
              <w:t xml:space="preserve">Terminar proyecto </w:t>
            </w:r>
          </w:p>
        </w:tc>
        <w:tc>
          <w:tcPr>
            <w:tcW w:w="3402" w:type="dxa"/>
            <w:shd w:val="clear" w:color="auto" w:fill="FFFFFF" w:themeFill="background1"/>
          </w:tcPr>
          <w:p w:rsidR="00CD4BF9" w:rsidRDefault="00CD4BF9" w:rsidP="001420D4">
            <w:pPr>
              <w:pStyle w:val="Listaconvietas"/>
              <w:numPr>
                <w:ilvl w:val="0"/>
                <w:numId w:val="0"/>
              </w:numPr>
              <w:spacing w:after="40"/>
              <w:jc w:val="both"/>
              <w:rPr>
                <w:noProof/>
              </w:rPr>
            </w:pPr>
            <w:r>
              <w:rPr>
                <w:noProof/>
              </w:rPr>
              <w:t>Función para marcar un proyecto como finalizado.</w:t>
            </w:r>
          </w:p>
        </w:tc>
        <w:tc>
          <w:tcPr>
            <w:tcW w:w="1559"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w:t>
            </w:r>
          </w:p>
        </w:tc>
      </w:tr>
      <w:tr w:rsidR="00CD4BF9" w:rsidRPr="00633023" w:rsidTr="001420D4">
        <w:tc>
          <w:tcPr>
            <w:tcW w:w="579" w:type="dxa"/>
            <w:shd w:val="clear" w:color="auto" w:fill="FFFFFF" w:themeFill="background1"/>
          </w:tcPr>
          <w:p w:rsidR="00CD4BF9" w:rsidRDefault="00CD4BF9" w:rsidP="001420D4">
            <w:pPr>
              <w:pStyle w:val="Listaconvietas"/>
              <w:numPr>
                <w:ilvl w:val="0"/>
                <w:numId w:val="0"/>
              </w:numPr>
              <w:spacing w:after="40"/>
              <w:jc w:val="center"/>
              <w:rPr>
                <w:noProof/>
              </w:rPr>
            </w:pPr>
            <w:r>
              <w:rPr>
                <w:noProof/>
              </w:rPr>
              <w:t xml:space="preserve">18 </w:t>
            </w:r>
          </w:p>
        </w:tc>
        <w:tc>
          <w:tcPr>
            <w:tcW w:w="2393" w:type="dxa"/>
            <w:shd w:val="clear" w:color="auto" w:fill="FFFFFF" w:themeFill="background1"/>
          </w:tcPr>
          <w:p w:rsidR="00CD4BF9" w:rsidRDefault="00CD4BF9" w:rsidP="001420D4">
            <w:pPr>
              <w:pStyle w:val="Listaconvietas"/>
              <w:numPr>
                <w:ilvl w:val="0"/>
                <w:numId w:val="0"/>
              </w:numPr>
              <w:spacing w:after="40"/>
              <w:jc w:val="both"/>
              <w:rPr>
                <w:noProof/>
              </w:rPr>
            </w:pPr>
            <w:r>
              <w:rPr>
                <w:noProof/>
              </w:rPr>
              <w:t>Crear reporte</w:t>
            </w:r>
          </w:p>
        </w:tc>
        <w:tc>
          <w:tcPr>
            <w:tcW w:w="3402" w:type="dxa"/>
            <w:shd w:val="clear" w:color="auto" w:fill="FFFFFF" w:themeFill="background1"/>
          </w:tcPr>
          <w:p w:rsidR="00CD4BF9" w:rsidRDefault="005C6612" w:rsidP="001420D4">
            <w:pPr>
              <w:pStyle w:val="Listaconvietas"/>
              <w:numPr>
                <w:ilvl w:val="0"/>
                <w:numId w:val="0"/>
              </w:numPr>
              <w:spacing w:after="40"/>
              <w:jc w:val="both"/>
              <w:rPr>
                <w:noProof/>
              </w:rPr>
            </w:pPr>
            <w:r>
              <w:rPr>
                <w:noProof/>
              </w:rPr>
              <w:t>Función que permite al administrador realizar reportes.</w:t>
            </w:r>
          </w:p>
        </w:tc>
        <w:tc>
          <w:tcPr>
            <w:tcW w:w="1559" w:type="dxa"/>
            <w:shd w:val="clear" w:color="auto" w:fill="FFFFFF" w:themeFill="background1"/>
          </w:tcPr>
          <w:p w:rsidR="00CD4BF9"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CD4BF9" w:rsidRDefault="005C6612" w:rsidP="001420D4">
            <w:pPr>
              <w:pStyle w:val="Listaconvietas"/>
              <w:numPr>
                <w:ilvl w:val="0"/>
                <w:numId w:val="0"/>
              </w:numPr>
              <w:spacing w:after="40"/>
              <w:jc w:val="center"/>
              <w:rPr>
                <w:noProof/>
              </w:rPr>
            </w:pPr>
            <w:r>
              <w:rPr>
                <w:noProof/>
              </w:rPr>
              <w:t>-</w:t>
            </w:r>
          </w:p>
        </w:tc>
      </w:tr>
      <w:tr w:rsidR="005C6612" w:rsidRPr="00633023" w:rsidTr="001420D4">
        <w:tc>
          <w:tcPr>
            <w:tcW w:w="57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19</w:t>
            </w:r>
          </w:p>
        </w:tc>
        <w:tc>
          <w:tcPr>
            <w:tcW w:w="2393"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Crear backup</w:t>
            </w:r>
          </w:p>
        </w:tc>
        <w:tc>
          <w:tcPr>
            <w:tcW w:w="3402"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Función para realizar un backup de los usuarios en el sistema.</w:t>
            </w:r>
          </w:p>
        </w:tc>
        <w:tc>
          <w:tcPr>
            <w:tcW w:w="155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w:t>
            </w:r>
          </w:p>
        </w:tc>
      </w:tr>
      <w:tr w:rsidR="005C6612" w:rsidRPr="00633023" w:rsidTr="001420D4">
        <w:tc>
          <w:tcPr>
            <w:tcW w:w="57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20</w:t>
            </w:r>
          </w:p>
        </w:tc>
        <w:tc>
          <w:tcPr>
            <w:tcW w:w="2393"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Restaurar backup</w:t>
            </w:r>
          </w:p>
        </w:tc>
        <w:tc>
          <w:tcPr>
            <w:tcW w:w="3402"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Función para realizar la carga masiva con el backup.</w:t>
            </w:r>
          </w:p>
        </w:tc>
        <w:tc>
          <w:tcPr>
            <w:tcW w:w="155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w:t>
            </w:r>
          </w:p>
        </w:tc>
      </w:tr>
      <w:tr w:rsidR="005C6612" w:rsidRPr="00633023" w:rsidTr="001420D4">
        <w:tc>
          <w:tcPr>
            <w:tcW w:w="57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21 </w:t>
            </w:r>
          </w:p>
        </w:tc>
        <w:tc>
          <w:tcPr>
            <w:tcW w:w="2393"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Visualizar actividad</w:t>
            </w:r>
          </w:p>
        </w:tc>
        <w:tc>
          <w:tcPr>
            <w:tcW w:w="3402"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Función que permite al administrador visualizar los comentarios, estados, proyectos o tareas denunciados por la comunidad.</w:t>
            </w:r>
          </w:p>
        </w:tc>
        <w:tc>
          <w:tcPr>
            <w:tcW w:w="155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w:t>
            </w:r>
          </w:p>
        </w:tc>
      </w:tr>
      <w:tr w:rsidR="005C6612" w:rsidRPr="00633023" w:rsidTr="001420D4">
        <w:tc>
          <w:tcPr>
            <w:tcW w:w="57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22 </w:t>
            </w:r>
          </w:p>
        </w:tc>
        <w:tc>
          <w:tcPr>
            <w:tcW w:w="2393"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 xml:space="preserve">Bloquear cuentas </w:t>
            </w:r>
          </w:p>
        </w:tc>
        <w:tc>
          <w:tcPr>
            <w:tcW w:w="3402"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Función que permite al administrador bloquear usuarios.</w:t>
            </w:r>
          </w:p>
        </w:tc>
        <w:tc>
          <w:tcPr>
            <w:tcW w:w="155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w:t>
            </w:r>
          </w:p>
        </w:tc>
      </w:tr>
      <w:tr w:rsidR="005C6612" w:rsidRPr="00633023" w:rsidTr="001420D4">
        <w:tc>
          <w:tcPr>
            <w:tcW w:w="57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23</w:t>
            </w:r>
          </w:p>
        </w:tc>
        <w:tc>
          <w:tcPr>
            <w:tcW w:w="2393"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 xml:space="preserve">Eliminar cuentas </w:t>
            </w:r>
          </w:p>
        </w:tc>
        <w:tc>
          <w:tcPr>
            <w:tcW w:w="3402" w:type="dxa"/>
            <w:shd w:val="clear" w:color="auto" w:fill="FFFFFF" w:themeFill="background1"/>
          </w:tcPr>
          <w:p w:rsidR="005C6612" w:rsidRDefault="005C6612" w:rsidP="001420D4">
            <w:pPr>
              <w:pStyle w:val="Listaconvietas"/>
              <w:numPr>
                <w:ilvl w:val="0"/>
                <w:numId w:val="0"/>
              </w:numPr>
              <w:spacing w:after="40"/>
              <w:jc w:val="both"/>
              <w:rPr>
                <w:noProof/>
              </w:rPr>
            </w:pPr>
            <w:r>
              <w:rPr>
                <w:noProof/>
              </w:rPr>
              <w:t>Función que permite al administrador eliminar usuarios.</w:t>
            </w:r>
          </w:p>
        </w:tc>
        <w:tc>
          <w:tcPr>
            <w:tcW w:w="1559"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5C6612" w:rsidRDefault="005C6612" w:rsidP="001420D4">
            <w:pPr>
              <w:pStyle w:val="Listaconvietas"/>
              <w:numPr>
                <w:ilvl w:val="0"/>
                <w:numId w:val="0"/>
              </w:numPr>
              <w:spacing w:after="40"/>
              <w:jc w:val="center"/>
              <w:rPr>
                <w:noProof/>
              </w:rPr>
            </w:pPr>
            <w:r>
              <w:rPr>
                <w:noProof/>
              </w:rPr>
              <w:t>-</w:t>
            </w:r>
          </w:p>
        </w:tc>
      </w:tr>
    </w:tbl>
    <w:p w:rsidR="00D4208A" w:rsidRPr="00633023" w:rsidRDefault="00D4208A" w:rsidP="00633023">
      <w:pPr>
        <w:pStyle w:val="Listaconvietas"/>
        <w:numPr>
          <w:ilvl w:val="0"/>
          <w:numId w:val="0"/>
        </w:numPr>
        <w:spacing w:after="40"/>
        <w:rPr>
          <w:noProof/>
        </w:rPr>
      </w:pPr>
    </w:p>
    <w:p w:rsidR="00D4208A" w:rsidRDefault="00D4208A" w:rsidP="00D4208A">
      <w:pPr>
        <w:pStyle w:val="Ttulo2"/>
        <w:rPr>
          <w:noProof/>
        </w:rPr>
      </w:pPr>
      <w:r>
        <w:rPr>
          <w:noProof/>
        </w:rPr>
        <w:t>Atributos del sistema</w:t>
      </w:r>
    </w:p>
    <w:p w:rsidR="00D4208A" w:rsidRPr="00D4208A" w:rsidRDefault="00D4208A" w:rsidP="00D4208A"/>
    <w:tbl>
      <w:tblPr>
        <w:tblStyle w:val="TablaPropuesta"/>
        <w:tblW w:w="0" w:type="auto"/>
        <w:tblLook w:val="04A0" w:firstRow="1" w:lastRow="0" w:firstColumn="1" w:lastColumn="0" w:noHBand="0" w:noVBand="1"/>
      </w:tblPr>
      <w:tblGrid>
        <w:gridCol w:w="2972"/>
        <w:gridCol w:w="6378"/>
      </w:tblGrid>
      <w:tr w:rsidR="009A5030" w:rsidTr="007120A1">
        <w:trPr>
          <w:cnfStyle w:val="100000000000" w:firstRow="1" w:lastRow="0" w:firstColumn="0" w:lastColumn="0" w:oddVBand="0" w:evenVBand="0" w:oddHBand="0" w:evenHBand="0" w:firstRowFirstColumn="0" w:firstRowLastColumn="0" w:lastRowFirstColumn="0" w:lastRowLastColumn="0"/>
        </w:trPr>
        <w:tc>
          <w:tcPr>
            <w:tcW w:w="2972" w:type="dxa"/>
          </w:tcPr>
          <w:p w:rsidR="009A5030" w:rsidRDefault="009A5030" w:rsidP="009A5030">
            <w:pPr>
              <w:pStyle w:val="Listaconvietas"/>
              <w:numPr>
                <w:ilvl w:val="0"/>
                <w:numId w:val="0"/>
              </w:numPr>
              <w:spacing w:after="40"/>
              <w:jc w:val="center"/>
              <w:rPr>
                <w:noProof/>
              </w:rPr>
            </w:pPr>
            <w:r>
              <w:rPr>
                <w:noProof/>
              </w:rPr>
              <w:t>ATRIBUTO</w:t>
            </w:r>
          </w:p>
        </w:tc>
        <w:tc>
          <w:tcPr>
            <w:tcW w:w="6378" w:type="dxa"/>
          </w:tcPr>
          <w:p w:rsidR="009A5030" w:rsidRDefault="009A5030" w:rsidP="009A5030">
            <w:pPr>
              <w:pStyle w:val="Listaconvietas"/>
              <w:numPr>
                <w:ilvl w:val="0"/>
                <w:numId w:val="0"/>
              </w:numPr>
              <w:spacing w:after="40"/>
              <w:jc w:val="center"/>
              <w:rPr>
                <w:noProof/>
              </w:rPr>
            </w:pPr>
            <w:r>
              <w:rPr>
                <w:noProof/>
              </w:rPr>
              <w:t>DESARROLLO</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Correctitud</w:t>
            </w:r>
          </w:p>
        </w:tc>
        <w:tc>
          <w:tcPr>
            <w:tcW w:w="6378" w:type="dxa"/>
          </w:tcPr>
          <w:p w:rsidR="009A5030" w:rsidRDefault="00F125D5" w:rsidP="009A5030">
            <w:pPr>
              <w:pStyle w:val="Listaconvietas"/>
              <w:numPr>
                <w:ilvl w:val="0"/>
                <w:numId w:val="0"/>
              </w:numPr>
              <w:spacing w:after="40"/>
              <w:jc w:val="both"/>
              <w:rPr>
                <w:noProof/>
              </w:rPr>
            </w:pPr>
            <w:r>
              <w:rPr>
                <w:noProof/>
              </w:rPr>
              <w:t>Se espera que para cada acción devuelva un mensaje de lo ocurrido.</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 xml:space="preserve">Robustez </w:t>
            </w:r>
          </w:p>
        </w:tc>
        <w:tc>
          <w:tcPr>
            <w:tcW w:w="6378" w:type="dxa"/>
          </w:tcPr>
          <w:p w:rsidR="009A5030" w:rsidRDefault="00F125D5" w:rsidP="009A5030">
            <w:pPr>
              <w:pStyle w:val="Listaconvietas"/>
              <w:numPr>
                <w:ilvl w:val="0"/>
                <w:numId w:val="0"/>
              </w:numPr>
              <w:spacing w:after="40"/>
              <w:jc w:val="both"/>
              <w:rPr>
                <w:noProof/>
              </w:rPr>
            </w:pPr>
            <w:r>
              <w:rPr>
                <w:noProof/>
              </w:rPr>
              <w:t>Mantenerse funcional en todo momento, evitar fallas o bloqueos.</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 xml:space="preserve">Performance </w:t>
            </w:r>
          </w:p>
        </w:tc>
        <w:tc>
          <w:tcPr>
            <w:tcW w:w="6378" w:type="dxa"/>
          </w:tcPr>
          <w:p w:rsidR="009A5030" w:rsidRDefault="00F125D5" w:rsidP="009A5030">
            <w:pPr>
              <w:pStyle w:val="Listaconvietas"/>
              <w:numPr>
                <w:ilvl w:val="0"/>
                <w:numId w:val="0"/>
              </w:numPr>
              <w:spacing w:after="40"/>
              <w:jc w:val="both"/>
              <w:rPr>
                <w:noProof/>
              </w:rPr>
            </w:pPr>
            <w:r>
              <w:rPr>
                <w:noProof/>
              </w:rPr>
              <w:t>Ser funcional al momento de estar varios usuarios conectados y dar respuestas en poco tiempo.</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 xml:space="preserve">Amigabilidad </w:t>
            </w:r>
          </w:p>
        </w:tc>
        <w:tc>
          <w:tcPr>
            <w:tcW w:w="6378" w:type="dxa"/>
          </w:tcPr>
          <w:p w:rsidR="009A5030" w:rsidRDefault="00F125D5" w:rsidP="009A5030">
            <w:pPr>
              <w:pStyle w:val="Listaconvietas"/>
              <w:numPr>
                <w:ilvl w:val="0"/>
                <w:numId w:val="0"/>
              </w:numPr>
              <w:spacing w:after="40"/>
              <w:jc w:val="both"/>
              <w:rPr>
                <w:noProof/>
              </w:rPr>
            </w:pPr>
            <w:r>
              <w:rPr>
                <w:noProof/>
              </w:rPr>
              <w:t>Interfaz amigable</w:t>
            </w:r>
            <w:r w:rsidR="007120A1">
              <w:rPr>
                <w:noProof/>
              </w:rPr>
              <w:t xml:space="preserve"> y</w:t>
            </w:r>
            <w:r>
              <w:rPr>
                <w:noProof/>
              </w:rPr>
              <w:t xml:space="preserve"> de fá</w:t>
            </w:r>
            <w:r w:rsidR="007120A1">
              <w:rPr>
                <w:noProof/>
              </w:rPr>
              <w:t>cil entendimiento.</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 xml:space="preserve">Mantenibilidad </w:t>
            </w:r>
          </w:p>
        </w:tc>
        <w:tc>
          <w:tcPr>
            <w:tcW w:w="6378" w:type="dxa"/>
          </w:tcPr>
          <w:p w:rsidR="009A5030" w:rsidRDefault="007120A1" w:rsidP="009A5030">
            <w:pPr>
              <w:pStyle w:val="Listaconvietas"/>
              <w:numPr>
                <w:ilvl w:val="0"/>
                <w:numId w:val="0"/>
              </w:numPr>
              <w:spacing w:after="40"/>
              <w:jc w:val="both"/>
              <w:rPr>
                <w:noProof/>
              </w:rPr>
            </w:pPr>
            <w:r>
              <w:rPr>
                <w:noProof/>
              </w:rPr>
              <w:t>Conservación del funcionamiento de los servicios en línea.</w:t>
            </w:r>
          </w:p>
        </w:tc>
      </w:tr>
      <w:tr w:rsidR="009A5030" w:rsidTr="007120A1">
        <w:tc>
          <w:tcPr>
            <w:tcW w:w="2972" w:type="dxa"/>
          </w:tcPr>
          <w:p w:rsidR="009A5030" w:rsidRDefault="009A5030" w:rsidP="009A5030">
            <w:pPr>
              <w:pStyle w:val="Listaconvietas"/>
              <w:numPr>
                <w:ilvl w:val="0"/>
                <w:numId w:val="0"/>
              </w:numPr>
              <w:spacing w:after="40"/>
              <w:jc w:val="both"/>
              <w:rPr>
                <w:noProof/>
              </w:rPr>
            </w:pPr>
            <w:r>
              <w:rPr>
                <w:noProof/>
              </w:rPr>
              <w:t xml:space="preserve">Evolucionalidad </w:t>
            </w:r>
          </w:p>
        </w:tc>
        <w:tc>
          <w:tcPr>
            <w:tcW w:w="6378" w:type="dxa"/>
          </w:tcPr>
          <w:p w:rsidR="009A5030" w:rsidRDefault="007120A1" w:rsidP="009A5030">
            <w:pPr>
              <w:pStyle w:val="Listaconvietas"/>
              <w:numPr>
                <w:ilvl w:val="0"/>
                <w:numId w:val="0"/>
              </w:numPr>
              <w:spacing w:after="40"/>
              <w:jc w:val="both"/>
              <w:rPr>
                <w:noProof/>
              </w:rPr>
            </w:pPr>
            <w:r>
              <w:rPr>
                <w:noProof/>
              </w:rPr>
              <w:t>Actualizaciones del sistema que se adapten y mejoren la experiencia de los usuarios.</w:t>
            </w:r>
          </w:p>
        </w:tc>
      </w:tr>
      <w:tr w:rsidR="007120A1" w:rsidTr="007120A1">
        <w:tc>
          <w:tcPr>
            <w:tcW w:w="2972" w:type="dxa"/>
          </w:tcPr>
          <w:p w:rsidR="007120A1" w:rsidRDefault="007120A1" w:rsidP="009A5030">
            <w:pPr>
              <w:pStyle w:val="Listaconvietas"/>
              <w:numPr>
                <w:ilvl w:val="0"/>
                <w:numId w:val="0"/>
              </w:numPr>
              <w:spacing w:after="40"/>
              <w:jc w:val="both"/>
              <w:rPr>
                <w:noProof/>
              </w:rPr>
            </w:pPr>
            <w:r>
              <w:rPr>
                <w:noProof/>
              </w:rPr>
              <w:t xml:space="preserve">Portabilidad </w:t>
            </w:r>
          </w:p>
        </w:tc>
        <w:tc>
          <w:tcPr>
            <w:tcW w:w="6378" w:type="dxa"/>
          </w:tcPr>
          <w:p w:rsidR="007120A1" w:rsidRDefault="007120A1" w:rsidP="009A5030">
            <w:pPr>
              <w:pStyle w:val="Listaconvietas"/>
              <w:numPr>
                <w:ilvl w:val="0"/>
                <w:numId w:val="0"/>
              </w:numPr>
              <w:spacing w:after="40"/>
              <w:jc w:val="both"/>
              <w:rPr>
                <w:noProof/>
              </w:rPr>
            </w:pPr>
            <w:r>
              <w:rPr>
                <w:noProof/>
              </w:rPr>
              <w:t>Uso solo para dispositos de escritorios y laptops. En futuras actualizaciones habrán versiones para el móvil.</w:t>
            </w:r>
          </w:p>
        </w:tc>
      </w:tr>
      <w:tr w:rsidR="007120A1" w:rsidTr="007120A1">
        <w:tc>
          <w:tcPr>
            <w:tcW w:w="2972" w:type="dxa"/>
          </w:tcPr>
          <w:p w:rsidR="007120A1" w:rsidRDefault="007120A1" w:rsidP="009A5030">
            <w:pPr>
              <w:pStyle w:val="Listaconvietas"/>
              <w:numPr>
                <w:ilvl w:val="0"/>
                <w:numId w:val="0"/>
              </w:numPr>
              <w:spacing w:after="40"/>
              <w:jc w:val="both"/>
              <w:rPr>
                <w:noProof/>
              </w:rPr>
            </w:pPr>
            <w:r>
              <w:rPr>
                <w:noProof/>
              </w:rPr>
              <w:t xml:space="preserve">Disponibilidad </w:t>
            </w:r>
          </w:p>
        </w:tc>
        <w:tc>
          <w:tcPr>
            <w:tcW w:w="6378" w:type="dxa"/>
          </w:tcPr>
          <w:p w:rsidR="007120A1" w:rsidRDefault="007120A1" w:rsidP="009A5030">
            <w:pPr>
              <w:pStyle w:val="Listaconvietas"/>
              <w:numPr>
                <w:ilvl w:val="0"/>
                <w:numId w:val="0"/>
              </w:numPr>
              <w:spacing w:after="40"/>
              <w:jc w:val="both"/>
              <w:rPr>
                <w:noProof/>
              </w:rPr>
            </w:pPr>
            <w:r>
              <w:rPr>
                <w:noProof/>
              </w:rPr>
              <w:t>Disponible las 24 horas del día de lunes a viernes.</w:t>
            </w:r>
          </w:p>
        </w:tc>
      </w:tr>
    </w:tbl>
    <w:p w:rsidR="00D4208A" w:rsidRDefault="00D4208A" w:rsidP="009A5030">
      <w:pPr>
        <w:pStyle w:val="Listaconvietas"/>
        <w:numPr>
          <w:ilvl w:val="0"/>
          <w:numId w:val="0"/>
        </w:numPr>
        <w:spacing w:after="40"/>
        <w:rPr>
          <w:noProof/>
        </w:rPr>
      </w:pPr>
    </w:p>
    <w:p w:rsidR="00D4208A" w:rsidRDefault="00093020" w:rsidP="00A2268C">
      <w:pPr>
        <w:pStyle w:val="Ttulo2"/>
        <w:rPr>
          <w:noProof/>
        </w:rPr>
      </w:pPr>
      <w:r>
        <w:rPr>
          <w:noProof/>
        </w:rPr>
        <w:lastRenderedPageBreak/>
        <w:t xml:space="preserve">Definicion de clientes de la aplicación </w:t>
      </w:r>
    </w:p>
    <w:p w:rsidR="00A2268C" w:rsidRDefault="00A2268C" w:rsidP="00A2268C"/>
    <w:tbl>
      <w:tblPr>
        <w:tblStyle w:val="TablaPropuesta"/>
        <w:tblW w:w="0" w:type="auto"/>
        <w:tblLook w:val="04A0" w:firstRow="1" w:lastRow="0" w:firstColumn="1" w:lastColumn="0" w:noHBand="0" w:noVBand="1"/>
      </w:tblPr>
      <w:tblGrid>
        <w:gridCol w:w="3116"/>
        <w:gridCol w:w="3117"/>
        <w:gridCol w:w="3117"/>
      </w:tblGrid>
      <w:tr w:rsidR="00A2268C" w:rsidTr="00A2268C">
        <w:trPr>
          <w:cnfStyle w:val="100000000000" w:firstRow="1" w:lastRow="0" w:firstColumn="0" w:lastColumn="0" w:oddVBand="0" w:evenVBand="0" w:oddHBand="0" w:evenHBand="0" w:firstRowFirstColumn="0" w:firstRowLastColumn="0" w:lastRowFirstColumn="0" w:lastRowLastColumn="0"/>
        </w:trPr>
        <w:tc>
          <w:tcPr>
            <w:tcW w:w="3116" w:type="dxa"/>
          </w:tcPr>
          <w:p w:rsidR="00A2268C" w:rsidRDefault="00A2268C" w:rsidP="00A2268C">
            <w:pPr>
              <w:jc w:val="center"/>
            </w:pPr>
            <w:r>
              <w:t>CLIENTE</w:t>
            </w:r>
          </w:p>
        </w:tc>
        <w:tc>
          <w:tcPr>
            <w:tcW w:w="3117" w:type="dxa"/>
          </w:tcPr>
          <w:p w:rsidR="00A2268C" w:rsidRDefault="00A2268C" w:rsidP="00A2268C">
            <w:pPr>
              <w:jc w:val="center"/>
            </w:pPr>
            <w:r>
              <w:t>DESCRIPCION</w:t>
            </w:r>
          </w:p>
        </w:tc>
        <w:tc>
          <w:tcPr>
            <w:tcW w:w="3117" w:type="dxa"/>
          </w:tcPr>
          <w:p w:rsidR="00A2268C" w:rsidRDefault="00A2268C" w:rsidP="00A2268C">
            <w:pPr>
              <w:jc w:val="center"/>
            </w:pPr>
            <w:r>
              <w:t>MÓDULOS</w:t>
            </w:r>
          </w:p>
        </w:tc>
      </w:tr>
      <w:tr w:rsidR="00A2268C" w:rsidTr="00A2268C">
        <w:tc>
          <w:tcPr>
            <w:tcW w:w="3116" w:type="dxa"/>
          </w:tcPr>
          <w:p w:rsidR="00A2268C" w:rsidRDefault="00B64CF4" w:rsidP="00A2268C">
            <w:pPr>
              <w:jc w:val="center"/>
            </w:pPr>
            <w:r>
              <w:t xml:space="preserve">Usuario </w:t>
            </w:r>
            <w:r w:rsidR="00A2268C">
              <w:t xml:space="preserve">Administrador </w:t>
            </w:r>
          </w:p>
        </w:tc>
        <w:tc>
          <w:tcPr>
            <w:tcW w:w="3117" w:type="dxa"/>
          </w:tcPr>
          <w:p w:rsidR="00B64CF4" w:rsidRDefault="00A2268C" w:rsidP="00B64CF4">
            <w:pPr>
              <w:jc w:val="both"/>
            </w:pPr>
            <w:r>
              <w:t xml:space="preserve">El administrador es el usuario que realiza los reportes en </w:t>
            </w:r>
            <w:r w:rsidR="00B64CF4">
              <w:t>general, hace respaldo de usuarios y carga masiva de usuarios para restauración. También puede suspender o eliminar cuentas de usuarios denunciados por sus comentarios, estados, etc.</w:t>
            </w:r>
          </w:p>
        </w:tc>
        <w:tc>
          <w:tcPr>
            <w:tcW w:w="3117" w:type="dxa"/>
          </w:tcPr>
          <w:p w:rsidR="00A2268C" w:rsidRDefault="00B64CF4" w:rsidP="00B64CF4">
            <w:pPr>
              <w:jc w:val="both"/>
            </w:pPr>
            <w:r>
              <w:t>Creación de reportes, backups y restauraciones.</w:t>
            </w:r>
          </w:p>
          <w:p w:rsidR="00B64CF4" w:rsidRDefault="00B64CF4" w:rsidP="00B64CF4">
            <w:pPr>
              <w:jc w:val="both"/>
            </w:pPr>
            <w:r>
              <w:t>Visualización de comentarios, estados, proyectos o tareas denunciadas por otros usuarios.</w:t>
            </w:r>
          </w:p>
          <w:p w:rsidR="00B64CF4" w:rsidRDefault="00B64CF4" w:rsidP="00B64CF4">
            <w:pPr>
              <w:jc w:val="both"/>
            </w:pPr>
            <w:r>
              <w:t xml:space="preserve">Suspensión o eliminación de cuentas. </w:t>
            </w:r>
          </w:p>
        </w:tc>
      </w:tr>
      <w:tr w:rsidR="00B64CF4" w:rsidTr="00A2268C">
        <w:tc>
          <w:tcPr>
            <w:tcW w:w="3116" w:type="dxa"/>
          </w:tcPr>
          <w:p w:rsidR="00B64CF4" w:rsidRDefault="00B64CF4" w:rsidP="00A2268C">
            <w:pPr>
              <w:jc w:val="center"/>
            </w:pPr>
            <w:r>
              <w:t>Usuario Creador</w:t>
            </w:r>
          </w:p>
        </w:tc>
        <w:tc>
          <w:tcPr>
            <w:tcW w:w="3117" w:type="dxa"/>
          </w:tcPr>
          <w:p w:rsidR="00B64CF4" w:rsidRDefault="00B64CF4" w:rsidP="00B64CF4">
            <w:pPr>
              <w:jc w:val="both"/>
            </w:pPr>
            <w:r>
              <w:t>El creador es el usuario que posee más de 100 puntos de karma y se le permite crear asociaciones y administrarla.</w:t>
            </w:r>
          </w:p>
        </w:tc>
        <w:tc>
          <w:tcPr>
            <w:tcW w:w="3117" w:type="dxa"/>
          </w:tcPr>
          <w:p w:rsidR="00B64CF4" w:rsidRDefault="00B64CF4" w:rsidP="00B64CF4">
            <w:pPr>
              <w:jc w:val="both"/>
            </w:pPr>
            <w:r>
              <w:t>Creación de asociación.</w:t>
            </w:r>
          </w:p>
          <w:p w:rsidR="00B64CF4" w:rsidRDefault="00B64CF4" w:rsidP="00B64CF4">
            <w:pPr>
              <w:jc w:val="both"/>
            </w:pPr>
            <w:r>
              <w:t>Gestión de usuarios miembros.</w:t>
            </w:r>
          </w:p>
        </w:tc>
      </w:tr>
      <w:tr w:rsidR="00B64CF4" w:rsidTr="00A2268C">
        <w:tc>
          <w:tcPr>
            <w:tcW w:w="3116" w:type="dxa"/>
          </w:tcPr>
          <w:p w:rsidR="00B64CF4" w:rsidRDefault="00B64CF4" w:rsidP="00A2268C">
            <w:pPr>
              <w:jc w:val="center"/>
            </w:pPr>
            <w:r>
              <w:t xml:space="preserve">Usuario trabajador </w:t>
            </w:r>
          </w:p>
        </w:tc>
        <w:tc>
          <w:tcPr>
            <w:tcW w:w="3117" w:type="dxa"/>
          </w:tcPr>
          <w:p w:rsidR="00B64CF4" w:rsidRDefault="00B64CF4" w:rsidP="00067E0A">
            <w:pPr>
              <w:jc w:val="both"/>
            </w:pPr>
            <w:r>
              <w:t>El trabajador es el usuario que busca o crea</w:t>
            </w:r>
            <w:r w:rsidR="00067E0A">
              <w:t xml:space="preserve"> </w:t>
            </w:r>
            <w:r>
              <w:t>convocatorias de proyectos o tareas y tiene permi</w:t>
            </w:r>
            <w:r w:rsidR="00067E0A">
              <w:t xml:space="preserve">tido calificar a otros con puntos karma </w:t>
            </w:r>
          </w:p>
        </w:tc>
        <w:tc>
          <w:tcPr>
            <w:tcW w:w="3117" w:type="dxa"/>
          </w:tcPr>
          <w:p w:rsidR="00B64CF4" w:rsidRDefault="00067E0A" w:rsidP="00B64CF4">
            <w:pPr>
              <w:jc w:val="both"/>
            </w:pPr>
            <w:r>
              <w:t>Creación de proyecto / tarea.</w:t>
            </w:r>
          </w:p>
          <w:p w:rsidR="00067E0A" w:rsidRDefault="00067E0A" w:rsidP="00B64CF4">
            <w:pPr>
              <w:jc w:val="both"/>
            </w:pPr>
            <w:r>
              <w:t>Búsqueda de proyecto / tarea.</w:t>
            </w:r>
          </w:p>
          <w:p w:rsidR="00067E0A" w:rsidRDefault="00067E0A" w:rsidP="00B64CF4">
            <w:pPr>
              <w:jc w:val="both"/>
            </w:pPr>
            <w:r>
              <w:t>Votación con puntos karma.</w:t>
            </w:r>
          </w:p>
          <w:p w:rsidR="00067E0A" w:rsidRDefault="00067E0A" w:rsidP="00B64CF4">
            <w:pPr>
              <w:jc w:val="both"/>
            </w:pPr>
            <w:r>
              <w:t>Sección de publicaciones y comentarios.</w:t>
            </w:r>
          </w:p>
        </w:tc>
      </w:tr>
    </w:tbl>
    <w:p w:rsidR="00A2268C" w:rsidRPr="00A2268C" w:rsidRDefault="00A2268C" w:rsidP="00A2268C"/>
    <w:p w:rsidR="00551074" w:rsidRDefault="00093020" w:rsidP="00016150">
      <w:pPr>
        <w:pStyle w:val="Ttulo1"/>
        <w:spacing w:before="500"/>
        <w:rPr>
          <w:noProof/>
        </w:rPr>
      </w:pPr>
      <w:r>
        <w:rPr>
          <w:noProof/>
        </w:rPr>
        <w:t>casos de uso</w:t>
      </w:r>
    </w:p>
    <w:p w:rsidR="00551074" w:rsidRDefault="00093020" w:rsidP="00093020">
      <w:pPr>
        <w:pStyle w:val="Ttulo2"/>
        <w:rPr>
          <w:noProof/>
        </w:rPr>
      </w:pPr>
      <w:r>
        <w:rPr>
          <w:noProof/>
        </w:rPr>
        <w:t xml:space="preserve">Alto nivel – Definición </w:t>
      </w:r>
    </w:p>
    <w:tbl>
      <w:tblPr>
        <w:tblStyle w:val="Tablaconcuadrcula"/>
        <w:tblW w:w="0" w:type="auto"/>
        <w:tblLook w:val="04A0" w:firstRow="1" w:lastRow="0" w:firstColumn="1" w:lastColumn="0" w:noHBand="0" w:noVBand="1"/>
      </w:tblPr>
      <w:tblGrid>
        <w:gridCol w:w="1980"/>
        <w:gridCol w:w="7370"/>
      </w:tblGrid>
      <w:tr w:rsidR="00D113CF" w:rsidTr="00D113CF">
        <w:tc>
          <w:tcPr>
            <w:tcW w:w="1980" w:type="dxa"/>
          </w:tcPr>
          <w:p w:rsidR="00D113CF" w:rsidRDefault="00D113CF" w:rsidP="00093020">
            <w:r>
              <w:t>Identificador:</w:t>
            </w:r>
          </w:p>
        </w:tc>
        <w:tc>
          <w:tcPr>
            <w:tcW w:w="7370" w:type="dxa"/>
          </w:tcPr>
          <w:p w:rsidR="00D113CF" w:rsidRDefault="00D113CF" w:rsidP="00093020">
            <w:r>
              <w:t>CDU-01</w:t>
            </w:r>
          </w:p>
        </w:tc>
      </w:tr>
      <w:tr w:rsidR="00D113CF" w:rsidTr="00D113CF">
        <w:tc>
          <w:tcPr>
            <w:tcW w:w="1980" w:type="dxa"/>
          </w:tcPr>
          <w:p w:rsidR="00D113CF" w:rsidRDefault="00D113CF" w:rsidP="00093020">
            <w:r>
              <w:t>Caso de Uso:</w:t>
            </w:r>
          </w:p>
        </w:tc>
        <w:tc>
          <w:tcPr>
            <w:tcW w:w="7370" w:type="dxa"/>
          </w:tcPr>
          <w:p w:rsidR="00D113CF" w:rsidRDefault="00D113CF" w:rsidP="00093020">
            <w:r>
              <w:t xml:space="preserve">Registrar usuario </w:t>
            </w:r>
          </w:p>
        </w:tc>
      </w:tr>
      <w:tr w:rsidR="00D113CF" w:rsidTr="00D113CF">
        <w:tc>
          <w:tcPr>
            <w:tcW w:w="1980" w:type="dxa"/>
          </w:tcPr>
          <w:p w:rsidR="00D113CF" w:rsidRDefault="00D113CF" w:rsidP="00093020">
            <w:r>
              <w:t>Actores:</w:t>
            </w:r>
          </w:p>
        </w:tc>
        <w:tc>
          <w:tcPr>
            <w:tcW w:w="7370" w:type="dxa"/>
          </w:tcPr>
          <w:p w:rsidR="00D113CF" w:rsidRDefault="00D113CF" w:rsidP="00093020">
            <w:r>
              <w:t>Usuario, sistema</w:t>
            </w:r>
          </w:p>
        </w:tc>
      </w:tr>
      <w:tr w:rsidR="00D113CF" w:rsidTr="00D113CF">
        <w:tc>
          <w:tcPr>
            <w:tcW w:w="1980" w:type="dxa"/>
          </w:tcPr>
          <w:p w:rsidR="00D113CF" w:rsidRDefault="00D113CF" w:rsidP="00093020">
            <w:r>
              <w:t>Descripción:</w:t>
            </w:r>
          </w:p>
        </w:tc>
        <w:tc>
          <w:tcPr>
            <w:tcW w:w="7370" w:type="dxa"/>
          </w:tcPr>
          <w:p w:rsidR="00D113CF" w:rsidRDefault="00D113CF" w:rsidP="00093020">
            <w:r>
              <w:t>El usuario que desee hacer uso de la plataforma, ingresa sus los datos que se le piden y se guardan en la base de datos.</w:t>
            </w:r>
          </w:p>
        </w:tc>
      </w:tr>
      <w:tr w:rsidR="00D113CF" w:rsidTr="00D113CF">
        <w:tc>
          <w:tcPr>
            <w:tcW w:w="1980" w:type="dxa"/>
          </w:tcPr>
          <w:p w:rsidR="00D113CF" w:rsidRDefault="00D113CF" w:rsidP="00093020">
            <w:r>
              <w:t>Tipo:</w:t>
            </w:r>
          </w:p>
        </w:tc>
        <w:tc>
          <w:tcPr>
            <w:tcW w:w="7370" w:type="dxa"/>
          </w:tcPr>
          <w:p w:rsidR="00D113CF" w:rsidRDefault="00D113CF" w:rsidP="00093020">
            <w:r>
              <w:t>Primario</w:t>
            </w:r>
          </w:p>
        </w:tc>
      </w:tr>
    </w:tbl>
    <w:p w:rsidR="00093020" w:rsidRDefault="00093020" w:rsidP="00093020"/>
    <w:tbl>
      <w:tblPr>
        <w:tblStyle w:val="Tablaconcuadrcula"/>
        <w:tblW w:w="0" w:type="auto"/>
        <w:tblLook w:val="04A0" w:firstRow="1" w:lastRow="0" w:firstColumn="1" w:lastColumn="0" w:noHBand="0" w:noVBand="1"/>
      </w:tblPr>
      <w:tblGrid>
        <w:gridCol w:w="1980"/>
        <w:gridCol w:w="7370"/>
      </w:tblGrid>
      <w:tr w:rsidR="00D113CF" w:rsidTr="00DF671A">
        <w:tc>
          <w:tcPr>
            <w:tcW w:w="1980" w:type="dxa"/>
          </w:tcPr>
          <w:p w:rsidR="00D113CF" w:rsidRDefault="00D113CF" w:rsidP="00DF671A">
            <w:r>
              <w:t>Identificador:</w:t>
            </w:r>
          </w:p>
        </w:tc>
        <w:tc>
          <w:tcPr>
            <w:tcW w:w="7370" w:type="dxa"/>
          </w:tcPr>
          <w:p w:rsidR="00D113CF" w:rsidRDefault="00D113CF" w:rsidP="00DF671A">
            <w:r>
              <w:t>CDU-02</w:t>
            </w:r>
          </w:p>
        </w:tc>
      </w:tr>
      <w:tr w:rsidR="00D113CF" w:rsidTr="00DF671A">
        <w:tc>
          <w:tcPr>
            <w:tcW w:w="1980" w:type="dxa"/>
          </w:tcPr>
          <w:p w:rsidR="00D113CF" w:rsidRDefault="00D113CF" w:rsidP="00DF671A">
            <w:r>
              <w:t>Caso de Uso:</w:t>
            </w:r>
          </w:p>
        </w:tc>
        <w:tc>
          <w:tcPr>
            <w:tcW w:w="7370" w:type="dxa"/>
          </w:tcPr>
          <w:p w:rsidR="00D113CF" w:rsidRDefault="00D113CF" w:rsidP="00DF671A">
            <w:r>
              <w:t xml:space="preserve">Iniciar sesión  </w:t>
            </w:r>
          </w:p>
        </w:tc>
      </w:tr>
      <w:tr w:rsidR="00D113CF" w:rsidTr="00DF671A">
        <w:tc>
          <w:tcPr>
            <w:tcW w:w="1980" w:type="dxa"/>
          </w:tcPr>
          <w:p w:rsidR="00D113CF" w:rsidRDefault="00D113CF" w:rsidP="00DF671A">
            <w:r>
              <w:t>Actores:</w:t>
            </w:r>
          </w:p>
        </w:tc>
        <w:tc>
          <w:tcPr>
            <w:tcW w:w="7370" w:type="dxa"/>
          </w:tcPr>
          <w:p w:rsidR="00D113CF" w:rsidRDefault="00D113CF" w:rsidP="00DF671A">
            <w:r>
              <w:t>Usuario, sistema</w:t>
            </w:r>
          </w:p>
        </w:tc>
      </w:tr>
      <w:tr w:rsidR="00D113CF" w:rsidTr="00DF671A">
        <w:tc>
          <w:tcPr>
            <w:tcW w:w="1980" w:type="dxa"/>
          </w:tcPr>
          <w:p w:rsidR="00D113CF" w:rsidRDefault="00D113CF" w:rsidP="00DF671A">
            <w:r>
              <w:t>Descripción:</w:t>
            </w:r>
          </w:p>
        </w:tc>
        <w:tc>
          <w:tcPr>
            <w:tcW w:w="7370" w:type="dxa"/>
          </w:tcPr>
          <w:p w:rsidR="00D113CF" w:rsidRDefault="00D113CF" w:rsidP="00D113CF">
            <w:r>
              <w:t>El usuario ingresa su nombre de usuario y su contraseña para acceder a la plataforma</w:t>
            </w:r>
            <w:r w:rsidR="007F6746">
              <w:t>.</w:t>
            </w:r>
          </w:p>
        </w:tc>
      </w:tr>
      <w:tr w:rsidR="00D113CF" w:rsidTr="00DF671A">
        <w:tc>
          <w:tcPr>
            <w:tcW w:w="1980" w:type="dxa"/>
          </w:tcPr>
          <w:p w:rsidR="00D113CF" w:rsidRDefault="00D113CF" w:rsidP="00DF671A">
            <w:r>
              <w:t>Tipo:</w:t>
            </w:r>
          </w:p>
        </w:tc>
        <w:tc>
          <w:tcPr>
            <w:tcW w:w="7370" w:type="dxa"/>
          </w:tcPr>
          <w:p w:rsidR="00D113CF" w:rsidRDefault="00D113CF" w:rsidP="00DF671A">
            <w:r>
              <w:t>Primario</w:t>
            </w:r>
          </w:p>
        </w:tc>
      </w:tr>
    </w:tbl>
    <w:p w:rsidR="00D113CF" w:rsidRDefault="00D113CF"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CDU-03</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Cerrar sesión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7F6746">
            <w:r>
              <w:t>El usuario selecciona la opción de salir de la plataforma cuando termina de hacer uso de ella.</w:t>
            </w:r>
          </w:p>
        </w:tc>
      </w:tr>
      <w:tr w:rsidR="007F6746" w:rsidTr="00DF671A">
        <w:tc>
          <w:tcPr>
            <w:tcW w:w="1980" w:type="dxa"/>
          </w:tcPr>
          <w:p w:rsidR="007F6746" w:rsidRDefault="007F6746" w:rsidP="00DF671A">
            <w:r>
              <w:t>Tipo:</w:t>
            </w:r>
          </w:p>
        </w:tc>
        <w:tc>
          <w:tcPr>
            <w:tcW w:w="7370" w:type="dxa"/>
          </w:tcPr>
          <w:p w:rsidR="007F6746" w:rsidRDefault="007F6746" w:rsidP="007F6746">
            <w:r>
              <w:t xml:space="preserve">Opcional </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lastRenderedPageBreak/>
              <w:t>Identificador:</w:t>
            </w:r>
          </w:p>
        </w:tc>
        <w:tc>
          <w:tcPr>
            <w:tcW w:w="7370" w:type="dxa"/>
          </w:tcPr>
          <w:p w:rsidR="007F6746" w:rsidRDefault="007F6746" w:rsidP="00DF671A">
            <w:r>
              <w:t>CDU-04</w:t>
            </w:r>
          </w:p>
        </w:tc>
      </w:tr>
      <w:tr w:rsidR="007F6746" w:rsidTr="00DF671A">
        <w:tc>
          <w:tcPr>
            <w:tcW w:w="1980" w:type="dxa"/>
          </w:tcPr>
          <w:p w:rsidR="007F6746" w:rsidRDefault="007F6746" w:rsidP="00DF671A">
            <w:r>
              <w:t>Caso de Uso:</w:t>
            </w:r>
          </w:p>
        </w:tc>
        <w:tc>
          <w:tcPr>
            <w:tcW w:w="7370" w:type="dxa"/>
          </w:tcPr>
          <w:p w:rsidR="007F6746" w:rsidRDefault="007F6746" w:rsidP="00DF671A">
            <w:r>
              <w:t>Buscar amigos</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usa el buscador para realizar una búsqueda de amigos que también usen la plataforma</w:t>
            </w:r>
          </w:p>
        </w:tc>
      </w:tr>
      <w:tr w:rsidR="007F6746" w:rsidTr="00DF671A">
        <w:tc>
          <w:tcPr>
            <w:tcW w:w="1980" w:type="dxa"/>
          </w:tcPr>
          <w:p w:rsidR="007F6746" w:rsidRDefault="007F6746" w:rsidP="00DF671A">
            <w:r>
              <w:t>Tipo:</w:t>
            </w:r>
          </w:p>
        </w:tc>
        <w:tc>
          <w:tcPr>
            <w:tcW w:w="7370" w:type="dxa"/>
          </w:tcPr>
          <w:p w:rsidR="007F6746" w:rsidRDefault="007F6746" w:rsidP="00DF671A">
            <w:r>
              <w:t>Secundario</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CDU-05</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Publicar estados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realiza publicaciones de cualesquiera cosas que desee.</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CDU-06</w:t>
            </w:r>
          </w:p>
        </w:tc>
      </w:tr>
      <w:tr w:rsidR="007F6746" w:rsidTr="00DF671A">
        <w:tc>
          <w:tcPr>
            <w:tcW w:w="1980" w:type="dxa"/>
          </w:tcPr>
          <w:p w:rsidR="007F6746" w:rsidRDefault="007F6746" w:rsidP="00DF671A">
            <w:r>
              <w:t>Caso de Uso:</w:t>
            </w:r>
          </w:p>
        </w:tc>
        <w:tc>
          <w:tcPr>
            <w:tcW w:w="7370" w:type="dxa"/>
          </w:tcPr>
          <w:p w:rsidR="007F6746" w:rsidRDefault="00170338" w:rsidP="00DF671A">
            <w:r>
              <w:t>Comentar estados</w:t>
            </w:r>
            <w:r w:rsidR="007F6746">
              <w:t xml:space="preserve">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170338" w:rsidP="00DF671A">
            <w:r>
              <w:t>El usuario puede comentar publicaciones de otros usuarios.</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CDU-07</w:t>
            </w:r>
          </w:p>
        </w:tc>
      </w:tr>
      <w:tr w:rsidR="00170338" w:rsidTr="00DF671A">
        <w:tc>
          <w:tcPr>
            <w:tcW w:w="1980" w:type="dxa"/>
          </w:tcPr>
          <w:p w:rsidR="00170338" w:rsidRDefault="00170338" w:rsidP="00DF671A">
            <w:r>
              <w:t>Caso de Uso:</w:t>
            </w:r>
          </w:p>
        </w:tc>
        <w:tc>
          <w:tcPr>
            <w:tcW w:w="7370" w:type="dxa"/>
          </w:tcPr>
          <w:p w:rsidR="00170338" w:rsidRDefault="00170338" w:rsidP="00DF671A">
            <w:r>
              <w:t xml:space="preserve">Denunciar usuario </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Un usuario que este inconforme con el estado, comentario o desempeño de otro usuario, este podrá denunciarlo.</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habilidad</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una habilidad en la que desempeña</w:t>
            </w:r>
          </w:p>
        </w:tc>
      </w:tr>
      <w:tr w:rsidR="00170338" w:rsidTr="00DF671A">
        <w:tc>
          <w:tcPr>
            <w:tcW w:w="1980" w:type="dxa"/>
          </w:tcPr>
          <w:p w:rsidR="00170338" w:rsidRDefault="00170338" w:rsidP="00DF671A">
            <w:r>
              <w:t>Tipo:</w:t>
            </w:r>
          </w:p>
        </w:tc>
        <w:tc>
          <w:tcPr>
            <w:tcW w:w="7370" w:type="dxa"/>
          </w:tcPr>
          <w:p w:rsidR="00170338" w:rsidRDefault="00170338" w:rsidP="00DF671A">
            <w:r>
              <w:t xml:space="preserve">Secundario </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conocimiento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 conocimiento dependiendo de la habilidad que eligió.</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CDU-09</w:t>
            </w:r>
          </w:p>
        </w:tc>
      </w:tr>
      <w:tr w:rsidR="00170338" w:rsidTr="00DF671A">
        <w:tc>
          <w:tcPr>
            <w:tcW w:w="1980" w:type="dxa"/>
          </w:tcPr>
          <w:p w:rsidR="00170338" w:rsidRDefault="00170338" w:rsidP="00DF671A">
            <w:r>
              <w:t>Caso de Uso:</w:t>
            </w:r>
          </w:p>
        </w:tc>
        <w:tc>
          <w:tcPr>
            <w:tcW w:w="7370" w:type="dxa"/>
          </w:tcPr>
          <w:p w:rsidR="00170338" w:rsidRDefault="00DF671A" w:rsidP="00DF671A">
            <w:r>
              <w:t>Calificar usuario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DF671A" w:rsidP="00DF671A">
            <w:r>
              <w:t>El usuario puede calificar cada conocimiento que otro usuario posea con el sistema de puntos karma</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CDU-10</w:t>
            </w:r>
          </w:p>
        </w:tc>
      </w:tr>
      <w:tr w:rsidR="00DF671A" w:rsidTr="00DF671A">
        <w:tc>
          <w:tcPr>
            <w:tcW w:w="1980" w:type="dxa"/>
          </w:tcPr>
          <w:p w:rsidR="00DF671A" w:rsidRDefault="00DF671A" w:rsidP="00DF671A">
            <w:r>
              <w:t>Caso de Uso:</w:t>
            </w:r>
          </w:p>
        </w:tc>
        <w:tc>
          <w:tcPr>
            <w:tcW w:w="7370" w:type="dxa"/>
          </w:tcPr>
          <w:p w:rsidR="00DF671A" w:rsidRDefault="00DF671A" w:rsidP="00DF671A">
            <w:r>
              <w:t>Crear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posea más de 100 puntos karma tiene derecho a crear un proyecto.</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lastRenderedPageBreak/>
              <w:t>Identificador:</w:t>
            </w:r>
          </w:p>
        </w:tc>
        <w:tc>
          <w:tcPr>
            <w:tcW w:w="7370" w:type="dxa"/>
          </w:tcPr>
          <w:p w:rsidR="00DF671A" w:rsidRDefault="00DF671A" w:rsidP="00DF671A">
            <w:r>
              <w:t>CDU-11</w:t>
            </w:r>
          </w:p>
        </w:tc>
      </w:tr>
      <w:tr w:rsidR="00DF671A" w:rsidTr="00DF671A">
        <w:tc>
          <w:tcPr>
            <w:tcW w:w="1980" w:type="dxa"/>
          </w:tcPr>
          <w:p w:rsidR="00DF671A" w:rsidRDefault="00DF671A" w:rsidP="00DF671A">
            <w:r>
              <w:t>Caso de Uso:</w:t>
            </w:r>
          </w:p>
        </w:tc>
        <w:tc>
          <w:tcPr>
            <w:tcW w:w="7370" w:type="dxa"/>
          </w:tcPr>
          <w:p w:rsidR="00DF671A" w:rsidRDefault="00DF671A" w:rsidP="00DF671A">
            <w:r>
              <w:t xml:space="preserve">Crear tarea </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crea un proyecto debe crear tareas.</w:t>
            </w:r>
          </w:p>
        </w:tc>
      </w:tr>
      <w:tr w:rsidR="00DF671A" w:rsidTr="00DF671A">
        <w:tc>
          <w:tcPr>
            <w:tcW w:w="1980" w:type="dxa"/>
          </w:tcPr>
          <w:p w:rsidR="00DF671A" w:rsidRDefault="00DF671A" w:rsidP="00DF671A">
            <w:r>
              <w:t>Tipo:</w:t>
            </w:r>
          </w:p>
        </w:tc>
        <w:tc>
          <w:tcPr>
            <w:tcW w:w="7370" w:type="dxa"/>
          </w:tcPr>
          <w:p w:rsidR="00DF671A" w:rsidRDefault="00DF671A" w:rsidP="00DF671A">
            <w:r>
              <w:t xml:space="preserve">Secundario </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CDU-12</w:t>
            </w:r>
          </w:p>
        </w:tc>
      </w:tr>
      <w:tr w:rsidR="00DF671A" w:rsidTr="00DF671A">
        <w:tc>
          <w:tcPr>
            <w:tcW w:w="1980" w:type="dxa"/>
          </w:tcPr>
          <w:p w:rsidR="00DF671A" w:rsidRDefault="00DF671A" w:rsidP="00DF671A">
            <w:r>
              <w:t>Caso de Uso:</w:t>
            </w:r>
          </w:p>
        </w:tc>
        <w:tc>
          <w:tcPr>
            <w:tcW w:w="7370" w:type="dxa"/>
          </w:tcPr>
          <w:p w:rsidR="00DF671A" w:rsidRDefault="00DF671A" w:rsidP="00DF671A">
            <w:r>
              <w:t>Terminar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creador el proyecto marca como terminado cuando todas las tareas han sido realizadas</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CDU-13</w:t>
            </w:r>
          </w:p>
        </w:tc>
      </w:tr>
      <w:tr w:rsidR="00DF671A" w:rsidTr="00DF671A">
        <w:tc>
          <w:tcPr>
            <w:tcW w:w="1980" w:type="dxa"/>
          </w:tcPr>
          <w:p w:rsidR="00DF671A" w:rsidRDefault="00DF671A" w:rsidP="00DF671A">
            <w:r>
              <w:t>Caso de Uso:</w:t>
            </w:r>
          </w:p>
        </w:tc>
        <w:tc>
          <w:tcPr>
            <w:tcW w:w="7370" w:type="dxa"/>
          </w:tcPr>
          <w:p w:rsidR="00DF671A" w:rsidRDefault="00DF671A" w:rsidP="00DF671A">
            <w:r>
              <w:t>Buscar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desea optar por una contratación puede buscar proyectos según sus habilidades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CDU-14</w:t>
            </w:r>
          </w:p>
        </w:tc>
      </w:tr>
      <w:tr w:rsidR="00DF671A" w:rsidTr="00DF671A">
        <w:tc>
          <w:tcPr>
            <w:tcW w:w="1980" w:type="dxa"/>
          </w:tcPr>
          <w:p w:rsidR="00DF671A" w:rsidRDefault="00DF671A" w:rsidP="00DF671A">
            <w:r>
              <w:t>Caso de Uso:</w:t>
            </w:r>
          </w:p>
        </w:tc>
        <w:tc>
          <w:tcPr>
            <w:tcW w:w="7370" w:type="dxa"/>
          </w:tcPr>
          <w:p w:rsidR="00DF671A" w:rsidRDefault="00DF671A" w:rsidP="00DF671A">
            <w:r>
              <w:t>Gestionar usuarios</w:t>
            </w:r>
          </w:p>
        </w:tc>
      </w:tr>
      <w:tr w:rsidR="00DF671A" w:rsidTr="00DF671A">
        <w:tc>
          <w:tcPr>
            <w:tcW w:w="1980" w:type="dxa"/>
          </w:tcPr>
          <w:p w:rsidR="00DF671A" w:rsidRDefault="00DF671A" w:rsidP="00DF671A">
            <w:r>
              <w:t>Actores:</w:t>
            </w:r>
          </w:p>
        </w:tc>
        <w:tc>
          <w:tcPr>
            <w:tcW w:w="7370" w:type="dxa"/>
          </w:tcPr>
          <w:p w:rsidR="00DF671A" w:rsidRDefault="00DF671A" w:rsidP="00DF671A">
            <w:r>
              <w:t>Administrador, sistema</w:t>
            </w:r>
          </w:p>
        </w:tc>
      </w:tr>
      <w:tr w:rsidR="00DF671A" w:rsidTr="00DF671A">
        <w:tc>
          <w:tcPr>
            <w:tcW w:w="1980" w:type="dxa"/>
          </w:tcPr>
          <w:p w:rsidR="00DF671A" w:rsidRDefault="00DF671A" w:rsidP="00DF671A">
            <w:r>
              <w:t>Descripción:</w:t>
            </w:r>
          </w:p>
        </w:tc>
        <w:tc>
          <w:tcPr>
            <w:tcW w:w="7370" w:type="dxa"/>
          </w:tcPr>
          <w:p w:rsidR="00DF671A" w:rsidRDefault="00DF671A" w:rsidP="00DF671A">
            <w:r>
              <w:t xml:space="preserve">El administrador puede </w:t>
            </w:r>
            <w:r w:rsidR="00584D90">
              <w:t>bloquear o eliminar usuarios.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CDU-15</w:t>
            </w:r>
          </w:p>
        </w:tc>
      </w:tr>
      <w:tr w:rsidR="00584D90" w:rsidTr="00952500">
        <w:tc>
          <w:tcPr>
            <w:tcW w:w="1980" w:type="dxa"/>
          </w:tcPr>
          <w:p w:rsidR="00584D90" w:rsidRDefault="00584D90" w:rsidP="00952500">
            <w:r>
              <w:t>Caso de Uso:</w:t>
            </w:r>
          </w:p>
        </w:tc>
        <w:tc>
          <w:tcPr>
            <w:tcW w:w="7370" w:type="dxa"/>
          </w:tcPr>
          <w:p w:rsidR="00584D90" w:rsidRDefault="00584D90" w:rsidP="00952500">
            <w:r>
              <w:t>Crear backup</w:t>
            </w:r>
          </w:p>
        </w:tc>
      </w:tr>
      <w:tr w:rsidR="00584D90" w:rsidTr="00952500">
        <w:tc>
          <w:tcPr>
            <w:tcW w:w="1980" w:type="dxa"/>
          </w:tcPr>
          <w:p w:rsidR="00584D90" w:rsidRDefault="00584D90" w:rsidP="00952500">
            <w:r>
              <w:t>Actores:</w:t>
            </w:r>
          </w:p>
        </w:tc>
        <w:tc>
          <w:tcPr>
            <w:tcW w:w="7370" w:type="dxa"/>
          </w:tcPr>
          <w:p w:rsidR="00584D90" w:rsidRDefault="00584D90" w:rsidP="00952500">
            <w:r>
              <w:t>Administrador, sistema</w:t>
            </w:r>
          </w:p>
        </w:tc>
      </w:tr>
      <w:tr w:rsidR="00584D90" w:rsidTr="00952500">
        <w:tc>
          <w:tcPr>
            <w:tcW w:w="1980" w:type="dxa"/>
          </w:tcPr>
          <w:p w:rsidR="00584D90" w:rsidRDefault="00584D90" w:rsidP="00952500">
            <w:r>
              <w:t>Descripción:</w:t>
            </w:r>
          </w:p>
        </w:tc>
        <w:tc>
          <w:tcPr>
            <w:tcW w:w="7370" w:type="dxa"/>
          </w:tcPr>
          <w:p w:rsidR="00584D90" w:rsidRDefault="00584D90" w:rsidP="00584D90">
            <w:r>
              <w:t>El administrador, por  medidas de seguridad, puede crear un respaldo de toda la información de los usuarios.</w:t>
            </w:r>
          </w:p>
        </w:tc>
      </w:tr>
      <w:tr w:rsidR="00584D90" w:rsidTr="00952500">
        <w:tc>
          <w:tcPr>
            <w:tcW w:w="1980" w:type="dxa"/>
          </w:tcPr>
          <w:p w:rsidR="00584D90" w:rsidRDefault="00584D90" w:rsidP="00952500">
            <w:r>
              <w:t>Tipo:</w:t>
            </w:r>
          </w:p>
        </w:tc>
        <w:tc>
          <w:tcPr>
            <w:tcW w:w="7370" w:type="dxa"/>
          </w:tcPr>
          <w:p w:rsidR="00584D90" w:rsidRDefault="00584D90" w:rsidP="00952500">
            <w:r>
              <w:t xml:space="preserve">Primario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CDU-16</w:t>
            </w:r>
          </w:p>
        </w:tc>
      </w:tr>
      <w:tr w:rsidR="00584D90" w:rsidTr="00952500">
        <w:tc>
          <w:tcPr>
            <w:tcW w:w="1980" w:type="dxa"/>
          </w:tcPr>
          <w:p w:rsidR="00584D90" w:rsidRDefault="00584D90" w:rsidP="00952500">
            <w:r>
              <w:t>Caso de Uso:</w:t>
            </w:r>
          </w:p>
        </w:tc>
        <w:tc>
          <w:tcPr>
            <w:tcW w:w="7370" w:type="dxa"/>
          </w:tcPr>
          <w:p w:rsidR="00584D90" w:rsidRDefault="00584D90" w:rsidP="00952500">
            <w:r>
              <w:t>Restaurar datos</w:t>
            </w:r>
          </w:p>
        </w:tc>
      </w:tr>
      <w:tr w:rsidR="00584D90" w:rsidTr="00952500">
        <w:tc>
          <w:tcPr>
            <w:tcW w:w="1980" w:type="dxa"/>
          </w:tcPr>
          <w:p w:rsidR="00584D90" w:rsidRDefault="00584D90" w:rsidP="00952500">
            <w:r>
              <w:t>Actores:</w:t>
            </w:r>
          </w:p>
        </w:tc>
        <w:tc>
          <w:tcPr>
            <w:tcW w:w="7370" w:type="dxa"/>
          </w:tcPr>
          <w:p w:rsidR="00584D90" w:rsidRDefault="002C4B7B" w:rsidP="00952500">
            <w:r>
              <w:t>Administrador</w:t>
            </w:r>
            <w:r w:rsidR="00584D90">
              <w:t>, sistema</w:t>
            </w:r>
          </w:p>
        </w:tc>
      </w:tr>
      <w:tr w:rsidR="00584D90" w:rsidTr="00952500">
        <w:tc>
          <w:tcPr>
            <w:tcW w:w="1980" w:type="dxa"/>
          </w:tcPr>
          <w:p w:rsidR="00584D90" w:rsidRDefault="00584D90" w:rsidP="00952500">
            <w:r>
              <w:t>Descripción:</w:t>
            </w:r>
          </w:p>
        </w:tc>
        <w:tc>
          <w:tcPr>
            <w:tcW w:w="7370" w:type="dxa"/>
          </w:tcPr>
          <w:p w:rsidR="00584D90" w:rsidRDefault="002C4B7B" w:rsidP="00952500">
            <w:r>
              <w:t>El administrador, después de un accidente, puede restablecer los datos de los usuarios por medio de una carga masiva</w:t>
            </w:r>
          </w:p>
        </w:tc>
      </w:tr>
      <w:tr w:rsidR="00584D90" w:rsidTr="00952500">
        <w:tc>
          <w:tcPr>
            <w:tcW w:w="1980" w:type="dxa"/>
          </w:tcPr>
          <w:p w:rsidR="00584D90" w:rsidRDefault="00584D90" w:rsidP="00952500">
            <w:r>
              <w:t>Tipo:</w:t>
            </w:r>
          </w:p>
        </w:tc>
        <w:tc>
          <w:tcPr>
            <w:tcW w:w="7370" w:type="dxa"/>
          </w:tcPr>
          <w:p w:rsidR="00584D90" w:rsidRDefault="002C4B7B" w:rsidP="00952500">
            <w:r>
              <w:t xml:space="preserve">Secundario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CDU-17</w:t>
            </w:r>
          </w:p>
        </w:tc>
      </w:tr>
      <w:tr w:rsidR="002C4B7B" w:rsidTr="00952500">
        <w:tc>
          <w:tcPr>
            <w:tcW w:w="1980" w:type="dxa"/>
          </w:tcPr>
          <w:p w:rsidR="002C4B7B" w:rsidRDefault="002C4B7B" w:rsidP="00952500">
            <w:r>
              <w:t>Caso de Uso:</w:t>
            </w:r>
          </w:p>
        </w:tc>
        <w:tc>
          <w:tcPr>
            <w:tcW w:w="7370" w:type="dxa"/>
          </w:tcPr>
          <w:p w:rsidR="002C4B7B" w:rsidRDefault="002C4B7B" w:rsidP="00952500">
            <w:r>
              <w:t xml:space="preserve">Crear reportes </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crea reportes de consultas.</w:t>
            </w:r>
          </w:p>
        </w:tc>
      </w:tr>
      <w:tr w:rsidR="002C4B7B" w:rsidTr="00952500">
        <w:tc>
          <w:tcPr>
            <w:tcW w:w="1980" w:type="dxa"/>
          </w:tcPr>
          <w:p w:rsidR="002C4B7B" w:rsidRDefault="002C4B7B" w:rsidP="00952500">
            <w:r>
              <w:t>Tipo:</w:t>
            </w:r>
          </w:p>
        </w:tc>
        <w:tc>
          <w:tcPr>
            <w:tcW w:w="7370" w:type="dxa"/>
          </w:tcPr>
          <w:p w:rsidR="002C4B7B" w:rsidRDefault="002C4B7B" w:rsidP="00952500">
            <w:r>
              <w:t xml:space="preserve">Secundario </w:t>
            </w:r>
          </w:p>
        </w:tc>
      </w:tr>
    </w:tbl>
    <w:p w:rsidR="002C4B7B" w:rsidRDefault="002C4B7B"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CDU-18</w:t>
            </w:r>
          </w:p>
        </w:tc>
      </w:tr>
      <w:tr w:rsidR="002C4B7B" w:rsidTr="00952500">
        <w:tc>
          <w:tcPr>
            <w:tcW w:w="1980" w:type="dxa"/>
          </w:tcPr>
          <w:p w:rsidR="002C4B7B" w:rsidRDefault="002C4B7B" w:rsidP="00952500">
            <w:r>
              <w:t>Caso de Uso:</w:t>
            </w:r>
          </w:p>
        </w:tc>
        <w:tc>
          <w:tcPr>
            <w:tcW w:w="7370" w:type="dxa"/>
          </w:tcPr>
          <w:p w:rsidR="002C4B7B" w:rsidRDefault="002C4B7B" w:rsidP="00952500">
            <w:r>
              <w:t>Visualizar actividad</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puede ver la actividad de estados, comentarios, proyectos o tareas denunciadas por la comunidad.</w:t>
            </w:r>
          </w:p>
        </w:tc>
      </w:tr>
      <w:tr w:rsidR="002C4B7B" w:rsidTr="00952500">
        <w:tc>
          <w:tcPr>
            <w:tcW w:w="1980" w:type="dxa"/>
          </w:tcPr>
          <w:p w:rsidR="002C4B7B" w:rsidRDefault="002C4B7B" w:rsidP="00952500">
            <w:r>
              <w:t>Tipo:</w:t>
            </w:r>
          </w:p>
        </w:tc>
        <w:tc>
          <w:tcPr>
            <w:tcW w:w="7370" w:type="dxa"/>
          </w:tcPr>
          <w:p w:rsidR="002C4B7B" w:rsidRDefault="002C4B7B" w:rsidP="00952500">
            <w:r>
              <w:t>Opcional</w:t>
            </w:r>
          </w:p>
        </w:tc>
      </w:tr>
    </w:tbl>
    <w:p w:rsidR="002C4B7B" w:rsidRPr="00093020" w:rsidRDefault="002C4B7B" w:rsidP="00093020"/>
    <w:p w:rsidR="00093020" w:rsidRDefault="00093020">
      <w:pPr>
        <w:pStyle w:val="Ttulo2"/>
        <w:rPr>
          <w:noProof/>
        </w:rPr>
      </w:pPr>
      <w:r>
        <w:rPr>
          <w:noProof/>
        </w:rPr>
        <w:t>Alto nivel – Diagrama</w:t>
      </w:r>
    </w:p>
    <w:p w:rsidR="00EF24DE" w:rsidRDefault="0042548D" w:rsidP="00536EC1">
      <w:pPr>
        <w:jc w:val="center"/>
      </w:pPr>
      <w:r>
        <w:rPr>
          <w:noProof/>
          <w:lang w:val="en-US" w:eastAsia="zh-C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50.95pt;margin-top:120.9pt;width:293.9pt;height:18.8pt;z-index:251659264;mso-position-horizontal-relative:text;mso-position-vertical-relative:text;mso-width-relative:page;mso-height-relative:page">
            <v:imagedata r:id="rId9" o:title=""/>
          </v:shape>
          <o:OLEObject Type="Embed" ProgID="Visio.Drawing.15" ShapeID="_x0000_s1029" DrawAspect="Content" ObjectID="_1575954447" r:id="rId10"/>
        </w:object>
      </w:r>
      <w:r>
        <w:rPr>
          <w:noProof/>
          <w:lang w:val="en-US" w:eastAsia="zh-CN"/>
        </w:rPr>
        <w:object w:dxaOrig="1440" w:dyaOrig="1440">
          <v:shape id="_x0000_s1028" type="#_x0000_t75" style="position:absolute;left:0;text-align:left;margin-left:343.15pt;margin-top:119.3pt;width:71.1pt;height:24pt;z-index:251658240;mso-position-horizontal-relative:text;mso-position-vertical-relative:text;mso-width-relative:page;mso-height-relative:page">
            <v:imagedata r:id="rId11" o:title=""/>
          </v:shape>
          <o:OLEObject Type="Embed" ProgID="Visio.Drawing.15" ShapeID="_x0000_s1028" DrawAspect="Content" ObjectID="_1575954448" r:id="rId12"/>
        </w:object>
      </w:r>
      <w:r w:rsidR="002C4B7B">
        <w:rPr>
          <w:noProof/>
        </w:rPr>
        <w:object w:dxaOrig="13411" w:dyaOrig="9331">
          <v:shape id="_x0000_i1027" type="#_x0000_t75" style="width:411.7pt;height:286.95pt" o:ole="">
            <v:imagedata r:id="rId13" o:title=""/>
          </v:shape>
          <o:OLEObject Type="Embed" ProgID="Visio.Drawing.15" ShapeID="_x0000_i1027" DrawAspect="Content" ObjectID="_1575954413" r:id="rId14"/>
        </w:object>
      </w:r>
    </w:p>
    <w:p w:rsidR="00536EC1" w:rsidRDefault="00536EC1" w:rsidP="00536EC1">
      <w:pPr>
        <w:jc w:val="center"/>
      </w:pPr>
    </w:p>
    <w:p w:rsidR="00EF24DE" w:rsidRDefault="002C4B7B" w:rsidP="00DB55E6">
      <w:pPr>
        <w:jc w:val="center"/>
      </w:pPr>
      <w:r>
        <w:object w:dxaOrig="13411" w:dyaOrig="9331">
          <v:shape id="_x0000_i1028" type="#_x0000_t75" style="width:399pt;height:277.6pt" o:ole="">
            <v:imagedata r:id="rId15" o:title=""/>
          </v:shape>
          <o:OLEObject Type="Embed" ProgID="Visio.Drawing.15" ShapeID="_x0000_i1028" DrawAspect="Content" ObjectID="_1575954414" r:id="rId16"/>
        </w:object>
      </w:r>
    </w:p>
    <w:p w:rsidR="00DB55E6" w:rsidRDefault="00536EC1" w:rsidP="002C4B7B">
      <w:pPr>
        <w:jc w:val="center"/>
        <w:rPr>
          <w:noProof/>
        </w:rPr>
      </w:pPr>
      <w:r>
        <w:object w:dxaOrig="13725" w:dyaOrig="9331">
          <v:shape id="_x0000_i1029" type="#_x0000_t75" style="width:421.35pt;height:286.95pt" o:ole="">
            <v:imagedata r:id="rId17" o:title=""/>
          </v:shape>
          <o:OLEObject Type="Embed" ProgID="Visio.Drawing.15" ShapeID="_x0000_i1029" DrawAspect="Content" ObjectID="_1575954415" r:id="rId18"/>
        </w:object>
      </w:r>
    </w:p>
    <w:p w:rsidR="00093020" w:rsidRDefault="00093020" w:rsidP="00093020">
      <w:pPr>
        <w:pStyle w:val="Ttulo2"/>
        <w:rPr>
          <w:noProof/>
        </w:rPr>
      </w:pPr>
      <w:r>
        <w:rPr>
          <w:noProof/>
        </w:rPr>
        <w:t xml:space="preserve">Expandidos  – Definición </w:t>
      </w:r>
    </w:p>
    <w:tbl>
      <w:tblPr>
        <w:tblStyle w:val="Tablaconcuadrcula"/>
        <w:tblW w:w="0" w:type="auto"/>
        <w:tblLook w:val="04A0" w:firstRow="1" w:lastRow="0" w:firstColumn="1" w:lastColumn="0" w:noHBand="0" w:noVBand="1"/>
      </w:tblPr>
      <w:tblGrid>
        <w:gridCol w:w="2263"/>
        <w:gridCol w:w="7087"/>
      </w:tblGrid>
      <w:tr w:rsidR="00B77FE5" w:rsidTr="00B77FE5">
        <w:tc>
          <w:tcPr>
            <w:tcW w:w="2263" w:type="dxa"/>
          </w:tcPr>
          <w:p w:rsidR="00B77FE5" w:rsidRDefault="00B77FE5" w:rsidP="00093020">
            <w:r>
              <w:t xml:space="preserve">Identificador: </w:t>
            </w:r>
          </w:p>
        </w:tc>
        <w:tc>
          <w:tcPr>
            <w:tcW w:w="7087" w:type="dxa"/>
          </w:tcPr>
          <w:p w:rsidR="00B77FE5" w:rsidRDefault="00346620" w:rsidP="00093020">
            <w:r>
              <w:t>CDU-01</w:t>
            </w:r>
          </w:p>
        </w:tc>
      </w:tr>
      <w:tr w:rsidR="00B77FE5" w:rsidTr="00B77FE5">
        <w:tc>
          <w:tcPr>
            <w:tcW w:w="2263" w:type="dxa"/>
          </w:tcPr>
          <w:p w:rsidR="00B77FE5" w:rsidRDefault="00B77FE5" w:rsidP="00093020">
            <w:r>
              <w:t>Caso de uso:</w:t>
            </w:r>
          </w:p>
        </w:tc>
        <w:tc>
          <w:tcPr>
            <w:tcW w:w="7087" w:type="dxa"/>
          </w:tcPr>
          <w:p w:rsidR="00B77FE5" w:rsidRDefault="003F3F8B" w:rsidP="00093020">
            <w:r>
              <w:t>Crear Usuario</w:t>
            </w:r>
          </w:p>
        </w:tc>
      </w:tr>
      <w:tr w:rsidR="00B77FE5" w:rsidTr="00B77FE5">
        <w:tc>
          <w:tcPr>
            <w:tcW w:w="2263" w:type="dxa"/>
          </w:tcPr>
          <w:p w:rsidR="00B77FE5" w:rsidRDefault="00B77FE5" w:rsidP="00093020">
            <w:r>
              <w:t xml:space="preserve">Actores: </w:t>
            </w:r>
          </w:p>
        </w:tc>
        <w:tc>
          <w:tcPr>
            <w:tcW w:w="7087" w:type="dxa"/>
          </w:tcPr>
          <w:p w:rsidR="00B77FE5" w:rsidRDefault="00346620" w:rsidP="00093020">
            <w:r>
              <w:t>Usuario, sistema</w:t>
            </w:r>
          </w:p>
        </w:tc>
      </w:tr>
      <w:tr w:rsidR="00B77FE5" w:rsidTr="00B77FE5">
        <w:tc>
          <w:tcPr>
            <w:tcW w:w="2263" w:type="dxa"/>
          </w:tcPr>
          <w:p w:rsidR="00B77FE5" w:rsidRDefault="00B77FE5" w:rsidP="00093020">
            <w:r>
              <w:t xml:space="preserve">Propósito: </w:t>
            </w:r>
          </w:p>
        </w:tc>
        <w:tc>
          <w:tcPr>
            <w:tcW w:w="7087" w:type="dxa"/>
          </w:tcPr>
          <w:p w:rsidR="00B77FE5" w:rsidRDefault="003F3F8B" w:rsidP="00093020">
            <w:r>
              <w:t>Poder hacer uso del sistema</w:t>
            </w:r>
          </w:p>
        </w:tc>
      </w:tr>
      <w:tr w:rsidR="00346620" w:rsidTr="00B77FE5">
        <w:tc>
          <w:tcPr>
            <w:tcW w:w="2263" w:type="dxa"/>
          </w:tcPr>
          <w:p w:rsidR="00346620" w:rsidRDefault="00346620" w:rsidP="00346620">
            <w:r>
              <w:t xml:space="preserve">Resumen: </w:t>
            </w:r>
          </w:p>
        </w:tc>
        <w:tc>
          <w:tcPr>
            <w:tcW w:w="7087" w:type="dxa"/>
          </w:tcPr>
          <w:p w:rsidR="00346620" w:rsidRDefault="003F3F8B" w:rsidP="00346620">
            <w:r>
              <w:t>El usuario ingresa sus datos personales necesarios para tener acceso al portal.</w:t>
            </w:r>
          </w:p>
        </w:tc>
      </w:tr>
      <w:tr w:rsidR="00B77FE5" w:rsidTr="00B77FE5">
        <w:tc>
          <w:tcPr>
            <w:tcW w:w="2263" w:type="dxa"/>
          </w:tcPr>
          <w:p w:rsidR="00B77FE5" w:rsidRDefault="00B77FE5" w:rsidP="00093020">
            <w:r>
              <w:t xml:space="preserve">Tipo: </w:t>
            </w:r>
          </w:p>
        </w:tc>
        <w:tc>
          <w:tcPr>
            <w:tcW w:w="7087" w:type="dxa"/>
          </w:tcPr>
          <w:p w:rsidR="00B77FE5" w:rsidRDefault="00346620" w:rsidP="00093020">
            <w:r>
              <w:t xml:space="preserve">Primario, real </w:t>
            </w:r>
          </w:p>
        </w:tc>
      </w:tr>
      <w:tr w:rsidR="00B77FE5" w:rsidTr="00B77FE5">
        <w:tc>
          <w:tcPr>
            <w:tcW w:w="2263" w:type="dxa"/>
          </w:tcPr>
          <w:p w:rsidR="00B77FE5" w:rsidRDefault="00B77FE5" w:rsidP="00093020">
            <w:r>
              <w:t>Referencia cruzada:</w:t>
            </w:r>
          </w:p>
        </w:tc>
        <w:tc>
          <w:tcPr>
            <w:tcW w:w="7087" w:type="dxa"/>
          </w:tcPr>
          <w:p w:rsidR="00B77FE5" w:rsidRDefault="00346620" w:rsidP="00093020">
            <w:r>
              <w:t>CDU: Registrar Usuario</w:t>
            </w:r>
          </w:p>
        </w:tc>
      </w:tr>
      <w:tr w:rsidR="00B77FE5" w:rsidTr="00B77FE5">
        <w:tc>
          <w:tcPr>
            <w:tcW w:w="2263" w:type="dxa"/>
          </w:tcPr>
          <w:p w:rsidR="00B77FE5" w:rsidRDefault="00B77FE5" w:rsidP="00093020">
            <w:r>
              <w:t>Curso normal:</w:t>
            </w:r>
          </w:p>
        </w:tc>
        <w:tc>
          <w:tcPr>
            <w:tcW w:w="7087" w:type="dxa"/>
          </w:tcPr>
          <w:p w:rsidR="00B77FE5" w:rsidRDefault="00346620" w:rsidP="00346620">
            <w:pPr>
              <w:pStyle w:val="Prrafodelista"/>
              <w:numPr>
                <w:ilvl w:val="0"/>
                <w:numId w:val="4"/>
              </w:numPr>
            </w:pPr>
            <w:r>
              <w:t>El sistema solicita los datos del usuario.</w:t>
            </w:r>
          </w:p>
          <w:p w:rsidR="00346620" w:rsidRDefault="00346620" w:rsidP="00346620">
            <w:pPr>
              <w:pStyle w:val="Prrafodelista"/>
              <w:numPr>
                <w:ilvl w:val="0"/>
                <w:numId w:val="4"/>
              </w:numPr>
            </w:pPr>
            <w:r>
              <w:t>El usuario ingresa los datos requeridos.</w:t>
            </w:r>
          </w:p>
          <w:p w:rsidR="00346620" w:rsidRDefault="00346620" w:rsidP="00346620">
            <w:pPr>
              <w:pStyle w:val="Prrafodelista"/>
              <w:numPr>
                <w:ilvl w:val="0"/>
                <w:numId w:val="4"/>
              </w:numPr>
            </w:pPr>
            <w:r>
              <w:t>El sistema verifica los datos.</w:t>
            </w:r>
          </w:p>
          <w:p w:rsidR="00346620" w:rsidRDefault="00346620" w:rsidP="00346620">
            <w:pPr>
              <w:pStyle w:val="Prrafodelista"/>
              <w:numPr>
                <w:ilvl w:val="0"/>
                <w:numId w:val="4"/>
              </w:numPr>
            </w:pPr>
            <w:r>
              <w:t>El usuario entra al sistema.</w:t>
            </w:r>
          </w:p>
        </w:tc>
      </w:tr>
      <w:tr w:rsidR="00B77FE5" w:rsidTr="00B77FE5">
        <w:tc>
          <w:tcPr>
            <w:tcW w:w="2263" w:type="dxa"/>
          </w:tcPr>
          <w:p w:rsidR="00B77FE5" w:rsidRDefault="00B77FE5" w:rsidP="00093020">
            <w:r>
              <w:t>Curso alterno:</w:t>
            </w:r>
          </w:p>
        </w:tc>
        <w:tc>
          <w:tcPr>
            <w:tcW w:w="7087" w:type="dxa"/>
          </w:tcPr>
          <w:p w:rsidR="00B77FE5" w:rsidRDefault="00536EC1" w:rsidP="00536EC1">
            <w:pPr>
              <w:pStyle w:val="Prrafodelista"/>
              <w:numPr>
                <w:ilvl w:val="0"/>
                <w:numId w:val="6"/>
              </w:numPr>
            </w:pPr>
            <w:r>
              <w:t>El usuario no ingresa los datos.</w:t>
            </w:r>
          </w:p>
          <w:p w:rsidR="00536EC1" w:rsidRDefault="00536EC1" w:rsidP="00536EC1">
            <w:pPr>
              <w:ind w:left="360"/>
            </w:pPr>
            <w:r>
              <w:t>4.    El usuario ingresó datos incorrectos.</w:t>
            </w:r>
          </w:p>
        </w:tc>
      </w:tr>
    </w:tbl>
    <w:p w:rsidR="00093020" w:rsidRDefault="00093020"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CDU-02</w:t>
            </w:r>
          </w:p>
        </w:tc>
      </w:tr>
      <w:tr w:rsidR="003F3F8B" w:rsidTr="0042548D">
        <w:tc>
          <w:tcPr>
            <w:tcW w:w="2263" w:type="dxa"/>
          </w:tcPr>
          <w:p w:rsidR="003F3F8B" w:rsidRDefault="003F3F8B" w:rsidP="0042548D">
            <w:r>
              <w:t>Caso de uso:</w:t>
            </w:r>
          </w:p>
        </w:tc>
        <w:tc>
          <w:tcPr>
            <w:tcW w:w="7087" w:type="dxa"/>
          </w:tcPr>
          <w:p w:rsidR="003F3F8B" w:rsidRDefault="003F3F8B" w:rsidP="0042548D">
            <w:r>
              <w:t>Iniciar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Acceder al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su nombre de usuario y su contraseña para acceder a la plataforma.</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4"/>
              </w:numPr>
            </w:pPr>
            <w:r>
              <w:t>El sistema solicita los datos del usuario.</w:t>
            </w:r>
          </w:p>
          <w:p w:rsidR="003F3F8B" w:rsidRDefault="003F3F8B" w:rsidP="003F3F8B">
            <w:pPr>
              <w:pStyle w:val="Prrafodelista"/>
              <w:numPr>
                <w:ilvl w:val="0"/>
                <w:numId w:val="14"/>
              </w:numPr>
            </w:pPr>
            <w:r>
              <w:t>El usuario ingresa los datos requeridos.</w:t>
            </w:r>
          </w:p>
          <w:p w:rsidR="003F3F8B" w:rsidRDefault="003F3F8B" w:rsidP="003F3F8B">
            <w:pPr>
              <w:pStyle w:val="Prrafodelista"/>
              <w:numPr>
                <w:ilvl w:val="0"/>
                <w:numId w:val="14"/>
              </w:numPr>
            </w:pPr>
            <w:r>
              <w:t>El sistema verifica los datos.</w:t>
            </w:r>
          </w:p>
          <w:p w:rsidR="003F3F8B" w:rsidRDefault="003F3F8B" w:rsidP="003F3F8B">
            <w:pPr>
              <w:pStyle w:val="Prrafodelista"/>
              <w:numPr>
                <w:ilvl w:val="0"/>
                <w:numId w:val="14"/>
              </w:numPr>
            </w:pPr>
            <w:r>
              <w:t>El usuario entra al sistema.</w:t>
            </w:r>
          </w:p>
        </w:tc>
      </w:tr>
      <w:tr w:rsidR="003F3F8B" w:rsidTr="0042548D">
        <w:tc>
          <w:tcPr>
            <w:tcW w:w="2263" w:type="dxa"/>
          </w:tcPr>
          <w:p w:rsidR="003F3F8B" w:rsidRDefault="003F3F8B" w:rsidP="0042548D">
            <w:r>
              <w:t>Curso alterno:</w:t>
            </w:r>
          </w:p>
        </w:tc>
        <w:tc>
          <w:tcPr>
            <w:tcW w:w="7087" w:type="dxa"/>
          </w:tcPr>
          <w:p w:rsidR="003F3F8B" w:rsidRDefault="003F3F8B" w:rsidP="003F3F8B">
            <w:pPr>
              <w:pStyle w:val="Prrafodelista"/>
              <w:numPr>
                <w:ilvl w:val="0"/>
                <w:numId w:val="15"/>
              </w:numPr>
            </w:pPr>
            <w:r>
              <w:t>El usuario no ingresa los datos.</w:t>
            </w:r>
          </w:p>
          <w:p w:rsidR="003F3F8B" w:rsidRDefault="003F3F8B" w:rsidP="0042548D">
            <w:pPr>
              <w:ind w:left="360"/>
            </w:pPr>
            <w:r>
              <w:t>4.    El usuario ingresó datos incorrectos.</w:t>
            </w:r>
          </w:p>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lastRenderedPageBreak/>
              <w:t xml:space="preserve">Identificador: </w:t>
            </w:r>
          </w:p>
        </w:tc>
        <w:tc>
          <w:tcPr>
            <w:tcW w:w="7087" w:type="dxa"/>
          </w:tcPr>
          <w:p w:rsidR="003F3F8B" w:rsidRDefault="003F3F8B" w:rsidP="0042548D">
            <w:r>
              <w:t>CDU-03</w:t>
            </w:r>
          </w:p>
        </w:tc>
      </w:tr>
      <w:tr w:rsidR="003F3F8B" w:rsidTr="0042548D">
        <w:tc>
          <w:tcPr>
            <w:tcW w:w="2263" w:type="dxa"/>
          </w:tcPr>
          <w:p w:rsidR="003F3F8B" w:rsidRDefault="003F3F8B" w:rsidP="0042548D">
            <w:r>
              <w:t>Caso de uso:</w:t>
            </w:r>
          </w:p>
        </w:tc>
        <w:tc>
          <w:tcPr>
            <w:tcW w:w="7087" w:type="dxa"/>
          </w:tcPr>
          <w:p w:rsidR="003F3F8B" w:rsidRDefault="003F3F8B" w:rsidP="0042548D">
            <w:r>
              <w:t>Cerrar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Salir del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selecciona la opción de salir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6"/>
              </w:numPr>
            </w:pPr>
            <w:r>
              <w:t>El usuario da clic en cerrar sesión.</w:t>
            </w:r>
          </w:p>
          <w:p w:rsidR="003F3F8B" w:rsidRDefault="003F3F8B" w:rsidP="003F3F8B">
            <w:pPr>
              <w:pStyle w:val="Prrafodelista"/>
              <w:numPr>
                <w:ilvl w:val="0"/>
                <w:numId w:val="16"/>
              </w:numPr>
            </w:pPr>
            <w:r>
              <w:t>El sistema remueve la variable de sesión.</w:t>
            </w:r>
          </w:p>
        </w:tc>
      </w:tr>
      <w:tr w:rsidR="003F3F8B" w:rsidTr="0042548D">
        <w:tc>
          <w:tcPr>
            <w:tcW w:w="2263" w:type="dxa"/>
          </w:tcPr>
          <w:p w:rsidR="003F3F8B" w:rsidRDefault="003F3F8B" w:rsidP="0042548D">
            <w:r>
              <w:t>Curso alterno:</w:t>
            </w:r>
          </w:p>
        </w:tc>
        <w:tc>
          <w:tcPr>
            <w:tcW w:w="7087" w:type="dxa"/>
          </w:tcPr>
          <w:p w:rsidR="003F3F8B" w:rsidRDefault="003F3F8B" w:rsidP="003F3F8B"/>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CDU-04</w:t>
            </w:r>
          </w:p>
        </w:tc>
      </w:tr>
      <w:tr w:rsidR="003F3F8B" w:rsidTr="0042548D">
        <w:tc>
          <w:tcPr>
            <w:tcW w:w="2263" w:type="dxa"/>
          </w:tcPr>
          <w:p w:rsidR="003F3F8B" w:rsidRDefault="003F3F8B" w:rsidP="0042548D">
            <w:r>
              <w:t>Caso de uso:</w:t>
            </w:r>
          </w:p>
        </w:tc>
        <w:tc>
          <w:tcPr>
            <w:tcW w:w="7087" w:type="dxa"/>
          </w:tcPr>
          <w:p w:rsidR="003F3F8B" w:rsidRDefault="003F3F8B" w:rsidP="0042548D">
            <w:r>
              <w:t>Publicar Estado</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 xml:space="preserve">Realizar un publicación </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el mensaje que desea publicar.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7F6612">
            <w:pPr>
              <w:pStyle w:val="Prrafodelista"/>
              <w:numPr>
                <w:ilvl w:val="0"/>
                <w:numId w:val="17"/>
              </w:numPr>
            </w:pPr>
            <w:r>
              <w:t xml:space="preserve">El usuario </w:t>
            </w:r>
            <w:r w:rsidR="007F6612">
              <w:t>escribe un mensaje.</w:t>
            </w:r>
          </w:p>
          <w:p w:rsidR="007F6612" w:rsidRDefault="007F6612" w:rsidP="007F6612">
            <w:pPr>
              <w:pStyle w:val="Prrafodelista"/>
              <w:numPr>
                <w:ilvl w:val="0"/>
                <w:numId w:val="17"/>
              </w:numPr>
            </w:pPr>
            <w:r>
              <w:t>El usuario publica el mensaje.</w:t>
            </w:r>
          </w:p>
          <w:p w:rsidR="007F6612" w:rsidRDefault="007F6612" w:rsidP="007F6612">
            <w:pPr>
              <w:pStyle w:val="Prrafodelista"/>
              <w:numPr>
                <w:ilvl w:val="0"/>
                <w:numId w:val="17"/>
              </w:numPr>
            </w:pPr>
            <w:r>
              <w:t>El sistema envía la consulta a la base de datos.</w:t>
            </w:r>
          </w:p>
          <w:p w:rsidR="007F6612" w:rsidRDefault="007F6612" w:rsidP="007F6612">
            <w:pPr>
              <w:pStyle w:val="Prrafodelista"/>
              <w:numPr>
                <w:ilvl w:val="0"/>
                <w:numId w:val="17"/>
              </w:numPr>
            </w:pPr>
            <w:r>
              <w:t>El sistema actualiza el muro.</w:t>
            </w:r>
          </w:p>
        </w:tc>
      </w:tr>
      <w:tr w:rsidR="003F3F8B" w:rsidTr="0042548D">
        <w:tc>
          <w:tcPr>
            <w:tcW w:w="2263" w:type="dxa"/>
          </w:tcPr>
          <w:p w:rsidR="003F3F8B" w:rsidRDefault="003F3F8B" w:rsidP="0042548D">
            <w:r>
              <w:t>Curso alterno:</w:t>
            </w:r>
          </w:p>
        </w:tc>
        <w:tc>
          <w:tcPr>
            <w:tcW w:w="7087" w:type="dxa"/>
          </w:tcPr>
          <w:p w:rsidR="003F3F8B" w:rsidRDefault="003F3F8B"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CDU-05</w:t>
            </w:r>
          </w:p>
        </w:tc>
      </w:tr>
      <w:tr w:rsidR="007F6612" w:rsidTr="0042548D">
        <w:tc>
          <w:tcPr>
            <w:tcW w:w="2263" w:type="dxa"/>
          </w:tcPr>
          <w:p w:rsidR="007F6612" w:rsidRDefault="007F6612" w:rsidP="0042548D">
            <w:r>
              <w:t>Caso de uso:</w:t>
            </w:r>
          </w:p>
        </w:tc>
        <w:tc>
          <w:tcPr>
            <w:tcW w:w="7087" w:type="dxa"/>
          </w:tcPr>
          <w:p w:rsidR="007F6612" w:rsidRDefault="007F6612" w:rsidP="0042548D">
            <w:r>
              <w:t>Comentar Estado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Comentar el estado de otro usuario</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comenta la publicación de un estado.</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8"/>
              </w:numPr>
            </w:pPr>
            <w:r>
              <w:t>El usuario ingresa el mensaje a comentar.</w:t>
            </w:r>
          </w:p>
          <w:p w:rsidR="007F6612" w:rsidRDefault="007F6612" w:rsidP="007F6612">
            <w:pPr>
              <w:pStyle w:val="Prrafodelista"/>
              <w:numPr>
                <w:ilvl w:val="0"/>
                <w:numId w:val="18"/>
              </w:numPr>
            </w:pPr>
            <w:r>
              <w:t>El sistema obtiene el id del estado y del usuario.</w:t>
            </w:r>
          </w:p>
          <w:p w:rsidR="007F6612" w:rsidRDefault="007F6612" w:rsidP="007F6612">
            <w:pPr>
              <w:pStyle w:val="Prrafodelista"/>
              <w:numPr>
                <w:ilvl w:val="0"/>
                <w:numId w:val="18"/>
              </w:numPr>
            </w:pPr>
            <w:r>
              <w:t>El sistema manda la consulta a la base de datos.</w:t>
            </w:r>
          </w:p>
          <w:p w:rsidR="007F6612" w:rsidRDefault="007F6612" w:rsidP="007F6612">
            <w:pPr>
              <w:pStyle w:val="Prrafodelista"/>
              <w:numPr>
                <w:ilvl w:val="0"/>
                <w:numId w:val="18"/>
              </w:numPr>
            </w:pPr>
            <w:r>
              <w:t>El sistema actualiza el muro.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CDU-06</w:t>
            </w:r>
          </w:p>
        </w:tc>
      </w:tr>
      <w:tr w:rsidR="007F6612" w:rsidTr="0042548D">
        <w:tc>
          <w:tcPr>
            <w:tcW w:w="2263" w:type="dxa"/>
          </w:tcPr>
          <w:p w:rsidR="007F6612" w:rsidRDefault="007F6612" w:rsidP="0042548D">
            <w:r>
              <w:t>Caso de uso:</w:t>
            </w:r>
          </w:p>
        </w:tc>
        <w:tc>
          <w:tcPr>
            <w:tcW w:w="7087" w:type="dxa"/>
          </w:tcPr>
          <w:p w:rsidR="007F6612" w:rsidRDefault="007F6612" w:rsidP="0042548D">
            <w:r>
              <w:t>Seguir Contacto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 xml:space="preserve">Hacer amigos </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hace a otros sus amigos</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9"/>
              </w:numPr>
            </w:pPr>
            <w:r>
              <w:t>El usuario selecciona el usuario a hacer amigo.</w:t>
            </w:r>
          </w:p>
          <w:p w:rsidR="007F6612" w:rsidRDefault="007F6612" w:rsidP="007F6612">
            <w:pPr>
              <w:pStyle w:val="Prrafodelista"/>
              <w:numPr>
                <w:ilvl w:val="0"/>
                <w:numId w:val="19"/>
              </w:numPr>
            </w:pPr>
            <w:r>
              <w:t>El sistema obtiene el id del usuario.</w:t>
            </w:r>
          </w:p>
          <w:p w:rsidR="007F6612" w:rsidRDefault="007F6612" w:rsidP="007F6612">
            <w:pPr>
              <w:pStyle w:val="Prrafodelista"/>
              <w:numPr>
                <w:ilvl w:val="0"/>
                <w:numId w:val="19"/>
              </w:numPr>
            </w:pPr>
            <w:r>
              <w:t>El sistema agrega el contacto.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7F6612" w:rsidRDefault="007F6612" w:rsidP="00093020"/>
    <w:p w:rsidR="004F5C33" w:rsidRDefault="004F5C33" w:rsidP="00093020"/>
    <w:p w:rsidR="004F5C33" w:rsidRDefault="004F5C33" w:rsidP="00093020"/>
    <w:p w:rsidR="004F5C33" w:rsidRDefault="004F5C33" w:rsidP="00093020"/>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lastRenderedPageBreak/>
              <w:t xml:space="preserve">Identificador: </w:t>
            </w:r>
          </w:p>
        </w:tc>
        <w:tc>
          <w:tcPr>
            <w:tcW w:w="7087" w:type="dxa"/>
          </w:tcPr>
          <w:p w:rsidR="004F5C33" w:rsidRDefault="004F5C33" w:rsidP="0042548D">
            <w:r>
              <w:t>CDU-07</w:t>
            </w:r>
          </w:p>
        </w:tc>
      </w:tr>
      <w:tr w:rsidR="004F5C33" w:rsidTr="0042548D">
        <w:tc>
          <w:tcPr>
            <w:tcW w:w="2263" w:type="dxa"/>
          </w:tcPr>
          <w:p w:rsidR="004F5C33" w:rsidRDefault="004F5C33" w:rsidP="0042548D">
            <w:r>
              <w:t>Caso de uso:</w:t>
            </w:r>
          </w:p>
        </w:tc>
        <w:tc>
          <w:tcPr>
            <w:tcW w:w="7087" w:type="dxa"/>
          </w:tcPr>
          <w:p w:rsidR="004F5C33" w:rsidRDefault="004F5C33" w:rsidP="0042548D">
            <w:r>
              <w:t>Eliminar Contacto</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Dejar de seguir usuario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deja de seguir a otro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0"/>
              </w:numPr>
            </w:pPr>
            <w:r>
              <w:t>El usuario selecciona al contacto a eliminar.</w:t>
            </w:r>
          </w:p>
          <w:p w:rsidR="004F5C33" w:rsidRDefault="004F5C33" w:rsidP="004F5C33">
            <w:pPr>
              <w:pStyle w:val="Prrafodelista"/>
              <w:numPr>
                <w:ilvl w:val="0"/>
                <w:numId w:val="20"/>
              </w:numPr>
            </w:pPr>
            <w:r>
              <w:t>El sistema obtiene el id del contacto.</w:t>
            </w:r>
          </w:p>
          <w:p w:rsidR="004F5C33" w:rsidRDefault="004F5C33" w:rsidP="004F5C33">
            <w:pPr>
              <w:pStyle w:val="Prrafodelista"/>
              <w:numPr>
                <w:ilvl w:val="0"/>
                <w:numId w:val="20"/>
              </w:numPr>
            </w:pPr>
            <w:r>
              <w:t>El sistema elimina al usuario del listado.</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CDU-08</w:t>
            </w:r>
          </w:p>
        </w:tc>
      </w:tr>
      <w:tr w:rsidR="004F5C33" w:rsidTr="0042548D">
        <w:tc>
          <w:tcPr>
            <w:tcW w:w="2263" w:type="dxa"/>
          </w:tcPr>
          <w:p w:rsidR="004F5C33" w:rsidRDefault="004F5C33" w:rsidP="0042548D">
            <w:r>
              <w:t>Caso de uso:</w:t>
            </w:r>
          </w:p>
        </w:tc>
        <w:tc>
          <w:tcPr>
            <w:tcW w:w="7087" w:type="dxa"/>
          </w:tcPr>
          <w:p w:rsidR="004F5C33" w:rsidRDefault="004F5C33" w:rsidP="0042548D">
            <w:r>
              <w:t>Enviar mensaje</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Enviar mensajes a otro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chatea con otros contacto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1"/>
              </w:numPr>
            </w:pPr>
            <w:r>
              <w:t>El usuario selecciona al contacto.</w:t>
            </w:r>
          </w:p>
          <w:p w:rsidR="004F5C33" w:rsidRDefault="004F5C33" w:rsidP="004F5C33">
            <w:pPr>
              <w:pStyle w:val="Prrafodelista"/>
              <w:numPr>
                <w:ilvl w:val="0"/>
                <w:numId w:val="21"/>
              </w:numPr>
            </w:pPr>
            <w:r>
              <w:t>El usuario escribe un mensaje.</w:t>
            </w:r>
          </w:p>
          <w:p w:rsidR="004F5C33" w:rsidRDefault="004F5C33" w:rsidP="004F5C33">
            <w:pPr>
              <w:pStyle w:val="Prrafodelista"/>
              <w:numPr>
                <w:ilvl w:val="0"/>
                <w:numId w:val="21"/>
              </w:numPr>
            </w:pPr>
            <w:r>
              <w:t>El sistema obtiene el id del mensaje y de los usuarios</w:t>
            </w:r>
          </w:p>
          <w:p w:rsidR="004F5C33" w:rsidRDefault="004F5C33" w:rsidP="004F5C33">
            <w:pPr>
              <w:pStyle w:val="Prrafodelista"/>
              <w:numPr>
                <w:ilvl w:val="0"/>
                <w:numId w:val="21"/>
              </w:numPr>
            </w:pPr>
            <w:r>
              <w:t>El sistema guarda el mensaje.</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7F6612" w:rsidRDefault="007F6612"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CDU-09</w:t>
            </w:r>
          </w:p>
        </w:tc>
      </w:tr>
      <w:tr w:rsidR="004F5C33" w:rsidTr="0042548D">
        <w:tc>
          <w:tcPr>
            <w:tcW w:w="2263" w:type="dxa"/>
          </w:tcPr>
          <w:p w:rsidR="004F5C33" w:rsidRDefault="004F5C33" w:rsidP="0042548D">
            <w:r>
              <w:t>Caso de uso:</w:t>
            </w:r>
          </w:p>
        </w:tc>
        <w:tc>
          <w:tcPr>
            <w:tcW w:w="7087" w:type="dxa"/>
          </w:tcPr>
          <w:p w:rsidR="004F5C33" w:rsidRDefault="004F5C33" w:rsidP="0042548D">
            <w:r>
              <w:t>Añadir conocimiento y habilidades</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Añadir conocimientos y habilidades</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 xml:space="preserve">El usuario </w:t>
            </w:r>
            <w:r w:rsidR="00CA47A9">
              <w:t>añade conocimientos y habilidades que este posea</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CA47A9" w:rsidP="004F5C33">
            <w:pPr>
              <w:pStyle w:val="Prrafodelista"/>
              <w:numPr>
                <w:ilvl w:val="0"/>
                <w:numId w:val="22"/>
              </w:numPr>
            </w:pPr>
            <w:r>
              <w:t>El usuario selecciona un conocimiento.</w:t>
            </w:r>
          </w:p>
          <w:p w:rsidR="00CA47A9" w:rsidRDefault="00CA47A9" w:rsidP="004F5C33">
            <w:pPr>
              <w:pStyle w:val="Prrafodelista"/>
              <w:numPr>
                <w:ilvl w:val="0"/>
                <w:numId w:val="22"/>
              </w:numPr>
            </w:pPr>
            <w:r>
              <w:t>El sistema despliega habilidades según el conocimiento.</w:t>
            </w:r>
          </w:p>
          <w:p w:rsidR="00CA47A9" w:rsidRDefault="00CA47A9" w:rsidP="004F5C33">
            <w:pPr>
              <w:pStyle w:val="Prrafodelista"/>
              <w:numPr>
                <w:ilvl w:val="0"/>
                <w:numId w:val="22"/>
              </w:numPr>
            </w:pPr>
            <w:r>
              <w:t>El usuario selecciona las habilidades.</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CA47A9" w:rsidTr="0042548D">
        <w:tc>
          <w:tcPr>
            <w:tcW w:w="2263" w:type="dxa"/>
          </w:tcPr>
          <w:p w:rsidR="00CA47A9" w:rsidRDefault="00CA47A9" w:rsidP="0042548D">
            <w:r>
              <w:t xml:space="preserve">Identificador: </w:t>
            </w:r>
          </w:p>
        </w:tc>
        <w:tc>
          <w:tcPr>
            <w:tcW w:w="7087" w:type="dxa"/>
          </w:tcPr>
          <w:p w:rsidR="00CA47A9" w:rsidRDefault="00CA47A9" w:rsidP="0042548D">
            <w:r>
              <w:t>CDU-10</w:t>
            </w:r>
          </w:p>
        </w:tc>
      </w:tr>
      <w:tr w:rsidR="00CA47A9" w:rsidTr="0042548D">
        <w:tc>
          <w:tcPr>
            <w:tcW w:w="2263" w:type="dxa"/>
          </w:tcPr>
          <w:p w:rsidR="00CA47A9" w:rsidRDefault="00CA47A9" w:rsidP="0042548D">
            <w:r>
              <w:t>Caso de uso:</w:t>
            </w:r>
          </w:p>
        </w:tc>
        <w:tc>
          <w:tcPr>
            <w:tcW w:w="7087" w:type="dxa"/>
          </w:tcPr>
          <w:p w:rsidR="00CA47A9" w:rsidRDefault="00CA47A9" w:rsidP="0042548D">
            <w:r>
              <w:t>Puntuar Karma</w:t>
            </w:r>
          </w:p>
        </w:tc>
      </w:tr>
      <w:tr w:rsidR="00CA47A9" w:rsidTr="0042548D">
        <w:tc>
          <w:tcPr>
            <w:tcW w:w="2263" w:type="dxa"/>
          </w:tcPr>
          <w:p w:rsidR="00CA47A9" w:rsidRDefault="00CA47A9" w:rsidP="0042548D">
            <w:r>
              <w:t xml:space="preserve">Actores: </w:t>
            </w:r>
          </w:p>
        </w:tc>
        <w:tc>
          <w:tcPr>
            <w:tcW w:w="7087" w:type="dxa"/>
          </w:tcPr>
          <w:p w:rsidR="00CA47A9" w:rsidRDefault="00CA47A9" w:rsidP="0042548D">
            <w:r>
              <w:t>Usuario, sistema</w:t>
            </w:r>
          </w:p>
        </w:tc>
      </w:tr>
      <w:tr w:rsidR="00CA47A9" w:rsidTr="0042548D">
        <w:tc>
          <w:tcPr>
            <w:tcW w:w="2263" w:type="dxa"/>
          </w:tcPr>
          <w:p w:rsidR="00CA47A9" w:rsidRDefault="00CA47A9" w:rsidP="0042548D">
            <w:r>
              <w:t xml:space="preserve">Propósito: </w:t>
            </w:r>
          </w:p>
        </w:tc>
        <w:tc>
          <w:tcPr>
            <w:tcW w:w="7087" w:type="dxa"/>
          </w:tcPr>
          <w:p w:rsidR="00CA47A9" w:rsidRDefault="00CA47A9" w:rsidP="0042548D">
            <w:r>
              <w:t>Dar punteo a un usuario</w:t>
            </w:r>
          </w:p>
        </w:tc>
      </w:tr>
      <w:tr w:rsidR="00CA47A9" w:rsidTr="0042548D">
        <w:tc>
          <w:tcPr>
            <w:tcW w:w="2263" w:type="dxa"/>
          </w:tcPr>
          <w:p w:rsidR="00CA47A9" w:rsidRDefault="00CA47A9" w:rsidP="0042548D">
            <w:r>
              <w:t xml:space="preserve">Resumen: </w:t>
            </w:r>
          </w:p>
        </w:tc>
        <w:tc>
          <w:tcPr>
            <w:tcW w:w="7087" w:type="dxa"/>
          </w:tcPr>
          <w:p w:rsidR="00CA47A9" w:rsidRDefault="00CA47A9" w:rsidP="0042548D">
            <w:r>
              <w:t>El usuario da puntos a los conocimientos de otro usuario</w:t>
            </w:r>
          </w:p>
        </w:tc>
      </w:tr>
      <w:tr w:rsidR="00CA47A9" w:rsidTr="0042548D">
        <w:tc>
          <w:tcPr>
            <w:tcW w:w="2263" w:type="dxa"/>
          </w:tcPr>
          <w:p w:rsidR="00CA47A9" w:rsidRDefault="00CA47A9" w:rsidP="0042548D">
            <w:r>
              <w:t xml:space="preserve">Tipo: </w:t>
            </w:r>
          </w:p>
        </w:tc>
        <w:tc>
          <w:tcPr>
            <w:tcW w:w="7087" w:type="dxa"/>
          </w:tcPr>
          <w:p w:rsidR="00CA47A9" w:rsidRDefault="00CA47A9" w:rsidP="0042548D">
            <w:r>
              <w:t xml:space="preserve">Primario, real </w:t>
            </w:r>
          </w:p>
        </w:tc>
      </w:tr>
      <w:tr w:rsidR="00CA47A9" w:rsidTr="0042548D">
        <w:tc>
          <w:tcPr>
            <w:tcW w:w="2263" w:type="dxa"/>
          </w:tcPr>
          <w:p w:rsidR="00CA47A9" w:rsidRDefault="00CA47A9" w:rsidP="0042548D">
            <w:r>
              <w:t>Referencia cruzada:</w:t>
            </w:r>
          </w:p>
        </w:tc>
        <w:tc>
          <w:tcPr>
            <w:tcW w:w="7087" w:type="dxa"/>
          </w:tcPr>
          <w:p w:rsidR="00CA47A9" w:rsidRDefault="00CA47A9" w:rsidP="0042548D">
            <w:r>
              <w:t>CDU: Registrar Usuario</w:t>
            </w:r>
          </w:p>
        </w:tc>
      </w:tr>
      <w:tr w:rsidR="00CA47A9" w:rsidTr="0042548D">
        <w:tc>
          <w:tcPr>
            <w:tcW w:w="2263" w:type="dxa"/>
          </w:tcPr>
          <w:p w:rsidR="00CA47A9" w:rsidRDefault="00CA47A9" w:rsidP="0042548D">
            <w:r>
              <w:t>Curso normal:</w:t>
            </w:r>
          </w:p>
        </w:tc>
        <w:tc>
          <w:tcPr>
            <w:tcW w:w="7087" w:type="dxa"/>
          </w:tcPr>
          <w:p w:rsidR="00CA47A9" w:rsidRDefault="00CA47A9" w:rsidP="00CA47A9">
            <w:pPr>
              <w:pStyle w:val="Prrafodelista"/>
              <w:numPr>
                <w:ilvl w:val="0"/>
                <w:numId w:val="23"/>
              </w:numPr>
            </w:pPr>
            <w:r>
              <w:t>El usuario selecciona al usuario.</w:t>
            </w:r>
          </w:p>
          <w:p w:rsidR="00CA47A9" w:rsidRDefault="00CA47A9" w:rsidP="00CA47A9">
            <w:pPr>
              <w:pStyle w:val="Prrafodelista"/>
              <w:numPr>
                <w:ilvl w:val="0"/>
                <w:numId w:val="23"/>
              </w:numPr>
            </w:pPr>
            <w:r>
              <w:t>El usuario selecciona el conocimiento.</w:t>
            </w:r>
          </w:p>
          <w:p w:rsidR="00CA47A9" w:rsidRDefault="00CA47A9" w:rsidP="00CA47A9">
            <w:pPr>
              <w:pStyle w:val="Prrafodelista"/>
              <w:numPr>
                <w:ilvl w:val="0"/>
                <w:numId w:val="23"/>
              </w:numPr>
            </w:pPr>
            <w:r>
              <w:t>El usuario ingresa el puntaje</w:t>
            </w:r>
          </w:p>
          <w:p w:rsidR="00CA47A9" w:rsidRDefault="00CA47A9" w:rsidP="00CA47A9">
            <w:pPr>
              <w:pStyle w:val="Prrafodelista"/>
              <w:numPr>
                <w:ilvl w:val="0"/>
                <w:numId w:val="23"/>
              </w:numPr>
            </w:pPr>
            <w:r>
              <w:t xml:space="preserve">El sistema </w:t>
            </w:r>
            <w:r w:rsidR="007749C3">
              <w:t>envía la consulta para guardar el punteo</w:t>
            </w:r>
          </w:p>
        </w:tc>
      </w:tr>
      <w:tr w:rsidR="00CA47A9" w:rsidTr="0042548D">
        <w:tc>
          <w:tcPr>
            <w:tcW w:w="2263" w:type="dxa"/>
          </w:tcPr>
          <w:p w:rsidR="00CA47A9" w:rsidRDefault="00CA47A9" w:rsidP="0042548D">
            <w:r>
              <w:t>Curso alterno:</w:t>
            </w:r>
          </w:p>
        </w:tc>
        <w:tc>
          <w:tcPr>
            <w:tcW w:w="7087" w:type="dxa"/>
          </w:tcPr>
          <w:p w:rsidR="00CA47A9" w:rsidRDefault="00CA47A9" w:rsidP="0042548D"/>
        </w:tc>
      </w:tr>
    </w:tbl>
    <w:p w:rsidR="004F5C33" w:rsidRDefault="004F5C33" w:rsidP="00093020"/>
    <w:p w:rsidR="00CA47A9" w:rsidRDefault="00CA47A9" w:rsidP="00093020"/>
    <w:p w:rsidR="007749C3" w:rsidRDefault="007749C3" w:rsidP="00093020"/>
    <w:p w:rsidR="007749C3" w:rsidRDefault="007749C3" w:rsidP="00093020"/>
    <w:tbl>
      <w:tblPr>
        <w:tblStyle w:val="Tablaconcuadrcula"/>
        <w:tblW w:w="0" w:type="auto"/>
        <w:tblLook w:val="04A0" w:firstRow="1" w:lastRow="0" w:firstColumn="1" w:lastColumn="0" w:noHBand="0" w:noVBand="1"/>
      </w:tblPr>
      <w:tblGrid>
        <w:gridCol w:w="2263"/>
        <w:gridCol w:w="7087"/>
      </w:tblGrid>
      <w:tr w:rsidR="00536EC1" w:rsidTr="00952500">
        <w:tc>
          <w:tcPr>
            <w:tcW w:w="2263" w:type="dxa"/>
          </w:tcPr>
          <w:p w:rsidR="00536EC1" w:rsidRDefault="00536EC1" w:rsidP="00952500">
            <w:r>
              <w:lastRenderedPageBreak/>
              <w:t xml:space="preserve">Identificador: </w:t>
            </w:r>
          </w:p>
        </w:tc>
        <w:tc>
          <w:tcPr>
            <w:tcW w:w="7087" w:type="dxa"/>
          </w:tcPr>
          <w:p w:rsidR="00536EC1" w:rsidRDefault="007749C3" w:rsidP="00952500">
            <w:r>
              <w:t>CDU-11</w:t>
            </w:r>
          </w:p>
        </w:tc>
      </w:tr>
      <w:tr w:rsidR="00536EC1" w:rsidTr="00952500">
        <w:tc>
          <w:tcPr>
            <w:tcW w:w="2263" w:type="dxa"/>
          </w:tcPr>
          <w:p w:rsidR="00536EC1" w:rsidRDefault="00536EC1" w:rsidP="00952500">
            <w:r>
              <w:t>Caso de uso:</w:t>
            </w:r>
          </w:p>
        </w:tc>
        <w:tc>
          <w:tcPr>
            <w:tcW w:w="7087" w:type="dxa"/>
          </w:tcPr>
          <w:p w:rsidR="00536EC1" w:rsidRDefault="00536EC1" w:rsidP="00952500">
            <w:r>
              <w:t>Crear Proyecto</w:t>
            </w:r>
          </w:p>
        </w:tc>
      </w:tr>
      <w:tr w:rsidR="00536EC1" w:rsidTr="00952500">
        <w:tc>
          <w:tcPr>
            <w:tcW w:w="2263" w:type="dxa"/>
          </w:tcPr>
          <w:p w:rsidR="00536EC1" w:rsidRDefault="00536EC1" w:rsidP="00952500">
            <w:r>
              <w:t xml:space="preserve">Actores: </w:t>
            </w:r>
          </w:p>
        </w:tc>
        <w:tc>
          <w:tcPr>
            <w:tcW w:w="7087" w:type="dxa"/>
          </w:tcPr>
          <w:p w:rsidR="00536EC1" w:rsidRDefault="00536EC1" w:rsidP="00952500">
            <w:r>
              <w:t>Usuario, sistema</w:t>
            </w:r>
          </w:p>
        </w:tc>
      </w:tr>
      <w:tr w:rsidR="00536EC1" w:rsidTr="00952500">
        <w:tc>
          <w:tcPr>
            <w:tcW w:w="2263" w:type="dxa"/>
          </w:tcPr>
          <w:p w:rsidR="00536EC1" w:rsidRDefault="00536EC1" w:rsidP="00952500">
            <w:r>
              <w:t xml:space="preserve">Propósito: </w:t>
            </w:r>
          </w:p>
        </w:tc>
        <w:tc>
          <w:tcPr>
            <w:tcW w:w="7087" w:type="dxa"/>
          </w:tcPr>
          <w:p w:rsidR="00536EC1" w:rsidRDefault="00536EC1" w:rsidP="00952500">
            <w:r>
              <w:t>Crear una convocatoria para contratar usuarios.</w:t>
            </w:r>
          </w:p>
        </w:tc>
      </w:tr>
      <w:tr w:rsidR="00536EC1" w:rsidTr="00952500">
        <w:tc>
          <w:tcPr>
            <w:tcW w:w="2263" w:type="dxa"/>
          </w:tcPr>
          <w:p w:rsidR="00536EC1" w:rsidRDefault="00536EC1" w:rsidP="00536EC1">
            <w:r>
              <w:t xml:space="preserve">Resumen: </w:t>
            </w:r>
          </w:p>
        </w:tc>
        <w:tc>
          <w:tcPr>
            <w:tcW w:w="7087" w:type="dxa"/>
          </w:tcPr>
          <w:p w:rsidR="00536EC1" w:rsidRDefault="00536EC1" w:rsidP="00536EC1">
            <w:r>
              <w:t>El usuario que posea más de 100 puntos karma tiene derecho a crear un proyecto.</w:t>
            </w:r>
          </w:p>
        </w:tc>
      </w:tr>
      <w:tr w:rsidR="00536EC1" w:rsidTr="00952500">
        <w:tc>
          <w:tcPr>
            <w:tcW w:w="2263" w:type="dxa"/>
          </w:tcPr>
          <w:p w:rsidR="00536EC1" w:rsidRDefault="00536EC1" w:rsidP="00952500">
            <w:r>
              <w:t xml:space="preserve">Tipo: </w:t>
            </w:r>
          </w:p>
        </w:tc>
        <w:tc>
          <w:tcPr>
            <w:tcW w:w="7087" w:type="dxa"/>
          </w:tcPr>
          <w:p w:rsidR="00536EC1" w:rsidRDefault="00536EC1" w:rsidP="00536EC1">
            <w:r>
              <w:t xml:space="preserve">Primario, esencial </w:t>
            </w:r>
          </w:p>
        </w:tc>
      </w:tr>
      <w:tr w:rsidR="00536EC1" w:rsidTr="00952500">
        <w:tc>
          <w:tcPr>
            <w:tcW w:w="2263" w:type="dxa"/>
          </w:tcPr>
          <w:p w:rsidR="00536EC1" w:rsidRDefault="00536EC1" w:rsidP="00952500">
            <w:r>
              <w:t>Referencia cruzada:</w:t>
            </w:r>
          </w:p>
        </w:tc>
        <w:tc>
          <w:tcPr>
            <w:tcW w:w="7087" w:type="dxa"/>
          </w:tcPr>
          <w:p w:rsidR="00536EC1" w:rsidRDefault="00536EC1" w:rsidP="00536EC1">
            <w:r>
              <w:t>CDU: Crear tareas</w:t>
            </w:r>
          </w:p>
        </w:tc>
      </w:tr>
      <w:tr w:rsidR="00536EC1" w:rsidTr="00952500">
        <w:tc>
          <w:tcPr>
            <w:tcW w:w="2263" w:type="dxa"/>
          </w:tcPr>
          <w:p w:rsidR="00536EC1" w:rsidRDefault="00536EC1" w:rsidP="00952500">
            <w:r>
              <w:t>Curso normal:</w:t>
            </w:r>
          </w:p>
        </w:tc>
        <w:tc>
          <w:tcPr>
            <w:tcW w:w="7087" w:type="dxa"/>
          </w:tcPr>
          <w:p w:rsidR="00536EC1" w:rsidRDefault="00536EC1" w:rsidP="00536EC1">
            <w:pPr>
              <w:pStyle w:val="Prrafodelista"/>
              <w:numPr>
                <w:ilvl w:val="0"/>
                <w:numId w:val="7"/>
              </w:numPr>
            </w:pPr>
            <w:r>
              <w:t>El usuario que posea 100 puntos karma crea un proyecto.</w:t>
            </w:r>
          </w:p>
          <w:p w:rsidR="00536EC1" w:rsidRDefault="00536EC1" w:rsidP="00536EC1">
            <w:pPr>
              <w:pStyle w:val="Prrafodelista"/>
              <w:numPr>
                <w:ilvl w:val="0"/>
                <w:numId w:val="7"/>
              </w:numPr>
            </w:pPr>
            <w:r>
              <w:t>El usuario agrega tareas en su proyecto.</w:t>
            </w:r>
          </w:p>
          <w:p w:rsidR="00536EC1" w:rsidRDefault="00536EC1" w:rsidP="00536EC1">
            <w:pPr>
              <w:pStyle w:val="Prrafodelista"/>
              <w:numPr>
                <w:ilvl w:val="0"/>
                <w:numId w:val="7"/>
              </w:numPr>
            </w:pPr>
            <w:r>
              <w:t>El usuario elige una categoría para su proyecto.</w:t>
            </w:r>
          </w:p>
          <w:p w:rsidR="00536EC1" w:rsidRDefault="00536EC1" w:rsidP="00536EC1">
            <w:pPr>
              <w:pStyle w:val="Prrafodelista"/>
              <w:numPr>
                <w:ilvl w:val="0"/>
                <w:numId w:val="7"/>
              </w:numPr>
            </w:pPr>
            <w:r>
              <w:t>El usuario contrata a otros para trabajar.</w:t>
            </w:r>
          </w:p>
          <w:p w:rsidR="0073158F" w:rsidRDefault="0073158F" w:rsidP="00536EC1">
            <w:pPr>
              <w:pStyle w:val="Prrafodelista"/>
              <w:numPr>
                <w:ilvl w:val="0"/>
                <w:numId w:val="7"/>
              </w:numPr>
            </w:pPr>
            <w:r>
              <w:t>El usuario marca el proyecto como finalizado.</w:t>
            </w:r>
          </w:p>
        </w:tc>
      </w:tr>
      <w:tr w:rsidR="00536EC1" w:rsidTr="00952500">
        <w:tc>
          <w:tcPr>
            <w:tcW w:w="2263" w:type="dxa"/>
          </w:tcPr>
          <w:p w:rsidR="00536EC1" w:rsidRDefault="00536EC1" w:rsidP="00952500">
            <w:r>
              <w:t>Curso alterno:</w:t>
            </w:r>
          </w:p>
        </w:tc>
        <w:tc>
          <w:tcPr>
            <w:tcW w:w="7087" w:type="dxa"/>
          </w:tcPr>
          <w:p w:rsidR="00536EC1" w:rsidRDefault="0073158F" w:rsidP="0073158F">
            <w:pPr>
              <w:pStyle w:val="Prrafodelista"/>
              <w:numPr>
                <w:ilvl w:val="0"/>
                <w:numId w:val="7"/>
              </w:numPr>
            </w:pPr>
            <w:r>
              <w:t>El usuario decide cancelar el proyecto.</w:t>
            </w:r>
          </w:p>
        </w:tc>
      </w:tr>
    </w:tbl>
    <w:p w:rsidR="0073158F" w:rsidRDefault="0073158F" w:rsidP="00093020"/>
    <w:tbl>
      <w:tblPr>
        <w:tblStyle w:val="Tablaconcuadrcula"/>
        <w:tblW w:w="0" w:type="auto"/>
        <w:tblLook w:val="04A0" w:firstRow="1" w:lastRow="0" w:firstColumn="1" w:lastColumn="0" w:noHBand="0" w:noVBand="1"/>
      </w:tblPr>
      <w:tblGrid>
        <w:gridCol w:w="2263"/>
        <w:gridCol w:w="7087"/>
      </w:tblGrid>
      <w:tr w:rsidR="0073158F" w:rsidTr="00952500">
        <w:tc>
          <w:tcPr>
            <w:tcW w:w="2263" w:type="dxa"/>
          </w:tcPr>
          <w:p w:rsidR="0073158F" w:rsidRDefault="0073158F" w:rsidP="00952500">
            <w:r>
              <w:t xml:space="preserve">Identificador: </w:t>
            </w:r>
          </w:p>
        </w:tc>
        <w:tc>
          <w:tcPr>
            <w:tcW w:w="7087" w:type="dxa"/>
          </w:tcPr>
          <w:p w:rsidR="0073158F" w:rsidRDefault="0073158F" w:rsidP="007749C3">
            <w:r>
              <w:t>CDU-</w:t>
            </w:r>
            <w:r w:rsidR="007749C3">
              <w:t>12</w:t>
            </w:r>
          </w:p>
        </w:tc>
      </w:tr>
      <w:tr w:rsidR="0073158F" w:rsidTr="00952500">
        <w:tc>
          <w:tcPr>
            <w:tcW w:w="2263" w:type="dxa"/>
          </w:tcPr>
          <w:p w:rsidR="0073158F" w:rsidRDefault="0073158F" w:rsidP="00952500">
            <w:r>
              <w:t>Caso de uso:</w:t>
            </w:r>
          </w:p>
        </w:tc>
        <w:tc>
          <w:tcPr>
            <w:tcW w:w="7087" w:type="dxa"/>
          </w:tcPr>
          <w:p w:rsidR="0073158F" w:rsidRDefault="0073158F" w:rsidP="00952500">
            <w:r>
              <w:t xml:space="preserve">Crear Asociación </w:t>
            </w:r>
          </w:p>
        </w:tc>
      </w:tr>
      <w:tr w:rsidR="0073158F" w:rsidTr="00952500">
        <w:tc>
          <w:tcPr>
            <w:tcW w:w="2263" w:type="dxa"/>
          </w:tcPr>
          <w:p w:rsidR="0073158F" w:rsidRDefault="0073158F" w:rsidP="00952500">
            <w:r>
              <w:t xml:space="preserve">Actores: </w:t>
            </w:r>
          </w:p>
        </w:tc>
        <w:tc>
          <w:tcPr>
            <w:tcW w:w="7087" w:type="dxa"/>
          </w:tcPr>
          <w:p w:rsidR="0073158F" w:rsidRDefault="0073158F" w:rsidP="00952500">
            <w:r>
              <w:t>Usuario, sistema</w:t>
            </w:r>
          </w:p>
        </w:tc>
      </w:tr>
      <w:tr w:rsidR="0073158F" w:rsidTr="00952500">
        <w:tc>
          <w:tcPr>
            <w:tcW w:w="2263" w:type="dxa"/>
          </w:tcPr>
          <w:p w:rsidR="0073158F" w:rsidRDefault="0073158F" w:rsidP="00952500">
            <w:r>
              <w:t xml:space="preserve">Propósito: </w:t>
            </w:r>
          </w:p>
        </w:tc>
        <w:tc>
          <w:tcPr>
            <w:tcW w:w="7087" w:type="dxa"/>
          </w:tcPr>
          <w:p w:rsidR="0073158F" w:rsidRDefault="0073158F" w:rsidP="00952500">
            <w:r>
              <w:t>Hacer una comunidad de usuarios</w:t>
            </w:r>
          </w:p>
        </w:tc>
      </w:tr>
      <w:tr w:rsidR="0073158F" w:rsidTr="00952500">
        <w:tc>
          <w:tcPr>
            <w:tcW w:w="2263" w:type="dxa"/>
          </w:tcPr>
          <w:p w:rsidR="0073158F" w:rsidRDefault="0073158F" w:rsidP="00952500">
            <w:r>
              <w:t xml:space="preserve">Resumen: </w:t>
            </w:r>
          </w:p>
        </w:tc>
        <w:tc>
          <w:tcPr>
            <w:tcW w:w="7087" w:type="dxa"/>
          </w:tcPr>
          <w:p w:rsidR="0073158F" w:rsidRDefault="0073158F" w:rsidP="00952500">
            <w:r>
              <w:t>El usuario que posea 20 puntos karma puede crear una asociación.</w:t>
            </w:r>
          </w:p>
        </w:tc>
      </w:tr>
      <w:tr w:rsidR="0073158F" w:rsidTr="00952500">
        <w:tc>
          <w:tcPr>
            <w:tcW w:w="2263" w:type="dxa"/>
          </w:tcPr>
          <w:p w:rsidR="0073158F" w:rsidRDefault="0073158F" w:rsidP="00952500">
            <w:r>
              <w:t xml:space="preserve">Tipo: </w:t>
            </w:r>
          </w:p>
        </w:tc>
        <w:tc>
          <w:tcPr>
            <w:tcW w:w="7087" w:type="dxa"/>
          </w:tcPr>
          <w:p w:rsidR="0073158F" w:rsidRDefault="0073158F" w:rsidP="00952500">
            <w:r>
              <w:t xml:space="preserve">Opcional, real </w:t>
            </w:r>
          </w:p>
        </w:tc>
      </w:tr>
      <w:tr w:rsidR="0073158F" w:rsidTr="00952500">
        <w:tc>
          <w:tcPr>
            <w:tcW w:w="2263" w:type="dxa"/>
          </w:tcPr>
          <w:p w:rsidR="0073158F" w:rsidRDefault="0073158F" w:rsidP="00952500">
            <w:r>
              <w:t>Referencia cruzada:</w:t>
            </w:r>
          </w:p>
        </w:tc>
        <w:tc>
          <w:tcPr>
            <w:tcW w:w="7087" w:type="dxa"/>
          </w:tcPr>
          <w:p w:rsidR="0073158F" w:rsidRDefault="0073158F" w:rsidP="00952500"/>
        </w:tc>
      </w:tr>
      <w:tr w:rsidR="0073158F" w:rsidTr="00952500">
        <w:tc>
          <w:tcPr>
            <w:tcW w:w="2263" w:type="dxa"/>
          </w:tcPr>
          <w:p w:rsidR="0073158F" w:rsidRDefault="0073158F" w:rsidP="00952500">
            <w:r>
              <w:t>Curso normal:</w:t>
            </w:r>
          </w:p>
        </w:tc>
        <w:tc>
          <w:tcPr>
            <w:tcW w:w="7087" w:type="dxa"/>
          </w:tcPr>
          <w:p w:rsidR="0073158F" w:rsidRDefault="0073158F" w:rsidP="0073158F">
            <w:pPr>
              <w:pStyle w:val="Prrafodelista"/>
              <w:numPr>
                <w:ilvl w:val="0"/>
                <w:numId w:val="9"/>
              </w:numPr>
            </w:pPr>
            <w:r>
              <w:t>El usuario crea una asociación.</w:t>
            </w:r>
          </w:p>
          <w:p w:rsidR="0073158F" w:rsidRDefault="0073158F" w:rsidP="000F2DF8">
            <w:pPr>
              <w:pStyle w:val="Prrafodelista"/>
              <w:numPr>
                <w:ilvl w:val="0"/>
                <w:numId w:val="9"/>
              </w:numPr>
            </w:pPr>
            <w:r>
              <w:t>El usuario invita a otros usuarios a participar.</w:t>
            </w:r>
          </w:p>
        </w:tc>
      </w:tr>
      <w:tr w:rsidR="0073158F" w:rsidTr="00952500">
        <w:tc>
          <w:tcPr>
            <w:tcW w:w="2263" w:type="dxa"/>
          </w:tcPr>
          <w:p w:rsidR="0073158F" w:rsidRDefault="0073158F" w:rsidP="00952500">
            <w:r>
              <w:t>Curso alterno:</w:t>
            </w:r>
          </w:p>
        </w:tc>
        <w:tc>
          <w:tcPr>
            <w:tcW w:w="7087" w:type="dxa"/>
          </w:tcPr>
          <w:p w:rsidR="0073158F" w:rsidRDefault="000F2DF8" w:rsidP="000F2DF8">
            <w:pPr>
              <w:pStyle w:val="Prrafodelista"/>
              <w:numPr>
                <w:ilvl w:val="0"/>
                <w:numId w:val="9"/>
              </w:numPr>
            </w:pPr>
            <w:r>
              <w:t>Los usuarios rechazan la invitación.</w:t>
            </w:r>
          </w:p>
        </w:tc>
      </w:tr>
    </w:tbl>
    <w:p w:rsidR="000F2DF8" w:rsidRDefault="000F2DF8" w:rsidP="00093020"/>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CDU-13</w:t>
            </w:r>
          </w:p>
        </w:tc>
      </w:tr>
      <w:tr w:rsidR="007749C3" w:rsidTr="0042548D">
        <w:tc>
          <w:tcPr>
            <w:tcW w:w="2263" w:type="dxa"/>
          </w:tcPr>
          <w:p w:rsidR="007749C3" w:rsidRDefault="007749C3" w:rsidP="0042548D">
            <w:r>
              <w:t>Caso de uso:</w:t>
            </w:r>
          </w:p>
        </w:tc>
        <w:tc>
          <w:tcPr>
            <w:tcW w:w="7087" w:type="dxa"/>
          </w:tcPr>
          <w:p w:rsidR="007749C3" w:rsidRDefault="007749C3" w:rsidP="0042548D">
            <w:r>
              <w:t>Crear Backup</w:t>
            </w:r>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Obtener un respaldo de los usuario</w:t>
            </w:r>
          </w:p>
        </w:tc>
      </w:tr>
      <w:tr w:rsidR="007749C3" w:rsidTr="0042548D">
        <w:tc>
          <w:tcPr>
            <w:tcW w:w="2263" w:type="dxa"/>
          </w:tcPr>
          <w:p w:rsidR="007749C3" w:rsidRDefault="007749C3" w:rsidP="0042548D">
            <w:r>
              <w:t xml:space="preserve">Resumen: </w:t>
            </w:r>
          </w:p>
        </w:tc>
        <w:tc>
          <w:tcPr>
            <w:tcW w:w="7087" w:type="dxa"/>
          </w:tcPr>
          <w:p w:rsidR="007749C3" w:rsidRDefault="007749C3" w:rsidP="0042548D">
            <w:r>
              <w:t>El administrador crea un archivo para respaldar los datos del usuario</w:t>
            </w:r>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Primario, esencial </w:t>
            </w:r>
          </w:p>
        </w:tc>
      </w:tr>
      <w:tr w:rsidR="007749C3" w:rsidTr="0042548D">
        <w:tc>
          <w:tcPr>
            <w:tcW w:w="2263" w:type="dxa"/>
          </w:tcPr>
          <w:p w:rsidR="007749C3" w:rsidRDefault="007749C3" w:rsidP="0042548D">
            <w:r>
              <w:t>Referencia cruzada:</w:t>
            </w:r>
          </w:p>
        </w:tc>
        <w:tc>
          <w:tcPr>
            <w:tcW w:w="7087" w:type="dxa"/>
          </w:tcPr>
          <w:p w:rsidR="007749C3" w:rsidRDefault="007749C3" w:rsidP="0042548D">
            <w:r>
              <w:t>CDU: Crear usuario</w:t>
            </w:r>
          </w:p>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4"/>
              </w:numPr>
            </w:pPr>
            <w:r>
              <w:t>El administrador hace clic en crear respaldo.</w:t>
            </w:r>
          </w:p>
          <w:p w:rsidR="007749C3" w:rsidRDefault="007749C3" w:rsidP="007749C3">
            <w:pPr>
              <w:pStyle w:val="Prrafodelista"/>
              <w:numPr>
                <w:ilvl w:val="0"/>
                <w:numId w:val="24"/>
              </w:numPr>
            </w:pPr>
            <w:r>
              <w:t>El sistema envía la solicitud.</w:t>
            </w:r>
          </w:p>
          <w:p w:rsidR="007749C3" w:rsidRDefault="007749C3" w:rsidP="007749C3">
            <w:pPr>
              <w:pStyle w:val="Prrafodelista"/>
              <w:numPr>
                <w:ilvl w:val="0"/>
                <w:numId w:val="24"/>
              </w:numPr>
            </w:pPr>
            <w:r>
              <w:t>El sistema avisa que se guardó el archivo</w:t>
            </w:r>
          </w:p>
        </w:tc>
      </w:tr>
      <w:tr w:rsidR="007749C3" w:rsidTr="0042548D">
        <w:tc>
          <w:tcPr>
            <w:tcW w:w="2263" w:type="dxa"/>
          </w:tcPr>
          <w:p w:rsidR="007749C3" w:rsidRDefault="007749C3" w:rsidP="0042548D">
            <w:r>
              <w:t>Curso alterno:</w:t>
            </w:r>
          </w:p>
        </w:tc>
        <w:tc>
          <w:tcPr>
            <w:tcW w:w="7087" w:type="dxa"/>
          </w:tcPr>
          <w:p w:rsidR="007749C3" w:rsidRDefault="007749C3" w:rsidP="007749C3">
            <w:pPr>
              <w:pStyle w:val="Prrafodelista"/>
            </w:pPr>
          </w:p>
        </w:tc>
      </w:tr>
    </w:tbl>
    <w:p w:rsidR="007749C3" w:rsidRDefault="007749C3" w:rsidP="007749C3"/>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CDU-14</w:t>
            </w:r>
          </w:p>
        </w:tc>
      </w:tr>
      <w:tr w:rsidR="007749C3" w:rsidTr="0042548D">
        <w:tc>
          <w:tcPr>
            <w:tcW w:w="2263" w:type="dxa"/>
          </w:tcPr>
          <w:p w:rsidR="007749C3" w:rsidRDefault="007749C3" w:rsidP="0042548D">
            <w:r>
              <w:t>Caso de uso:</w:t>
            </w:r>
          </w:p>
        </w:tc>
        <w:tc>
          <w:tcPr>
            <w:tcW w:w="7087" w:type="dxa"/>
          </w:tcPr>
          <w:p w:rsidR="007749C3" w:rsidRDefault="007749C3" w:rsidP="0042548D">
            <w:r>
              <w:t>Cargar Backup</w:t>
            </w:r>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Cargar archivo de backup</w:t>
            </w:r>
          </w:p>
        </w:tc>
      </w:tr>
      <w:tr w:rsidR="007749C3" w:rsidTr="0042548D">
        <w:tc>
          <w:tcPr>
            <w:tcW w:w="2263" w:type="dxa"/>
          </w:tcPr>
          <w:p w:rsidR="007749C3" w:rsidRDefault="007749C3" w:rsidP="0042548D">
            <w:r>
              <w:t xml:space="preserve">Resumen: </w:t>
            </w:r>
          </w:p>
        </w:tc>
        <w:tc>
          <w:tcPr>
            <w:tcW w:w="7087" w:type="dxa"/>
          </w:tcPr>
          <w:p w:rsidR="007749C3" w:rsidRDefault="007749C3" w:rsidP="0042548D">
            <w:r>
              <w:t>El administrador carga los archivos para el backup</w:t>
            </w:r>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Opcional, real </w:t>
            </w:r>
          </w:p>
        </w:tc>
      </w:tr>
      <w:tr w:rsidR="007749C3" w:rsidTr="0042548D">
        <w:tc>
          <w:tcPr>
            <w:tcW w:w="2263" w:type="dxa"/>
          </w:tcPr>
          <w:p w:rsidR="007749C3" w:rsidRDefault="007749C3" w:rsidP="0042548D">
            <w:r>
              <w:t>Referencia cruzada:</w:t>
            </w:r>
          </w:p>
        </w:tc>
        <w:tc>
          <w:tcPr>
            <w:tcW w:w="7087" w:type="dxa"/>
          </w:tcPr>
          <w:p w:rsidR="007749C3" w:rsidRDefault="007749C3" w:rsidP="0042548D"/>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5"/>
              </w:numPr>
            </w:pPr>
            <w:r>
              <w:t xml:space="preserve">El administrador hace clic </w:t>
            </w:r>
            <w:r w:rsidR="00221E7B">
              <w:t>en cargar archivo</w:t>
            </w:r>
          </w:p>
          <w:p w:rsidR="00221E7B" w:rsidRDefault="00221E7B" w:rsidP="007749C3">
            <w:pPr>
              <w:pStyle w:val="Prrafodelista"/>
              <w:numPr>
                <w:ilvl w:val="0"/>
                <w:numId w:val="25"/>
              </w:numPr>
            </w:pPr>
            <w:r>
              <w:t>El sistema le solicita cargar un archivo</w:t>
            </w:r>
          </w:p>
          <w:p w:rsidR="00221E7B" w:rsidRDefault="00221E7B" w:rsidP="007749C3">
            <w:pPr>
              <w:pStyle w:val="Prrafodelista"/>
              <w:numPr>
                <w:ilvl w:val="0"/>
                <w:numId w:val="25"/>
              </w:numPr>
            </w:pPr>
            <w:r>
              <w:t>El administrador selecciona el archivo</w:t>
            </w:r>
          </w:p>
          <w:p w:rsidR="00221E7B" w:rsidRDefault="00221E7B" w:rsidP="007749C3">
            <w:pPr>
              <w:pStyle w:val="Prrafodelista"/>
              <w:numPr>
                <w:ilvl w:val="0"/>
                <w:numId w:val="25"/>
              </w:numPr>
            </w:pPr>
            <w:r>
              <w:t>El sistema envía la consulta</w:t>
            </w:r>
          </w:p>
          <w:p w:rsidR="00221E7B" w:rsidRDefault="00221E7B" w:rsidP="007749C3">
            <w:pPr>
              <w:pStyle w:val="Prrafodelista"/>
              <w:numPr>
                <w:ilvl w:val="0"/>
                <w:numId w:val="25"/>
              </w:numPr>
            </w:pPr>
            <w:r>
              <w:t>El sistema carga los datos</w:t>
            </w:r>
          </w:p>
        </w:tc>
      </w:tr>
      <w:tr w:rsidR="007749C3" w:rsidTr="0042548D">
        <w:tc>
          <w:tcPr>
            <w:tcW w:w="2263" w:type="dxa"/>
          </w:tcPr>
          <w:p w:rsidR="007749C3" w:rsidRDefault="007749C3" w:rsidP="0042548D">
            <w:r>
              <w:t>Curso alterno:</w:t>
            </w:r>
          </w:p>
        </w:tc>
        <w:tc>
          <w:tcPr>
            <w:tcW w:w="7087" w:type="dxa"/>
          </w:tcPr>
          <w:p w:rsidR="007749C3" w:rsidRDefault="007749C3" w:rsidP="00221E7B"/>
        </w:tc>
      </w:tr>
    </w:tbl>
    <w:p w:rsidR="007749C3" w:rsidRPr="00093020" w:rsidRDefault="007749C3" w:rsidP="00093020"/>
    <w:p w:rsidR="00093020" w:rsidRDefault="00093020" w:rsidP="00093020">
      <w:pPr>
        <w:pStyle w:val="Ttulo2"/>
        <w:rPr>
          <w:noProof/>
        </w:rPr>
      </w:pPr>
      <w:r>
        <w:rPr>
          <w:noProof/>
        </w:rPr>
        <w:lastRenderedPageBreak/>
        <w:t>Expandidos  – Diagrama</w:t>
      </w:r>
    </w:p>
    <w:p w:rsidR="00551074" w:rsidRDefault="00DB55E6" w:rsidP="00DB55E6">
      <w:pPr>
        <w:pStyle w:val="Ttulo2"/>
        <w:jc w:val="center"/>
      </w:pPr>
      <w:r>
        <w:object w:dxaOrig="11116" w:dyaOrig="9871">
          <v:shape id="_x0000_i1030" type="#_x0000_t75" style="width:429.65pt;height:322.3pt" o:ole="">
            <v:imagedata r:id="rId19" o:title=""/>
          </v:shape>
          <o:OLEObject Type="Embed" ProgID="Visio.Drawing.15" ShapeID="_x0000_i1030" DrawAspect="Content" ObjectID="_1575954416" r:id="rId20"/>
        </w:object>
      </w:r>
    </w:p>
    <w:p w:rsidR="00DB55E6" w:rsidRDefault="00DB55E6" w:rsidP="00DB55E6">
      <w:pPr>
        <w:jc w:val="center"/>
      </w:pPr>
      <w:r>
        <w:object w:dxaOrig="13725" w:dyaOrig="9331">
          <v:shape id="_x0000_i1031" type="#_x0000_t75" style="width:428.9pt;height:269.65pt" o:ole="">
            <v:imagedata r:id="rId21" o:title=""/>
          </v:shape>
          <o:OLEObject Type="Embed" ProgID="Visio.Drawing.15" ShapeID="_x0000_i1031" DrawAspect="Content" ObjectID="_1575954417" r:id="rId22"/>
        </w:object>
      </w:r>
    </w:p>
    <w:p w:rsidR="007811D6" w:rsidRDefault="007811D6" w:rsidP="00DB55E6">
      <w:pPr>
        <w:jc w:val="center"/>
      </w:pPr>
      <w:r>
        <w:object w:dxaOrig="13725" w:dyaOrig="9331">
          <v:shape id="_x0000_i1032" type="#_x0000_t75" style="width:446.75pt;height:305.1pt" o:ole="">
            <v:imagedata r:id="rId23" o:title=""/>
          </v:shape>
          <o:OLEObject Type="Embed" ProgID="Visio.Drawing.15" ShapeID="_x0000_i1032" DrawAspect="Content" ObjectID="_1575954418" r:id="rId24"/>
        </w:object>
      </w:r>
    </w:p>
    <w:p w:rsidR="007811D6" w:rsidRDefault="007811D6" w:rsidP="00DB55E6">
      <w:pPr>
        <w:jc w:val="center"/>
      </w:pPr>
      <w:r>
        <w:object w:dxaOrig="13725" w:dyaOrig="9331">
          <v:shape id="_x0000_i1033" type="#_x0000_t75" style="width:451.55pt;height:307.45pt" o:ole="">
            <v:imagedata r:id="rId25" o:title=""/>
          </v:shape>
          <o:OLEObject Type="Embed" ProgID="Visio.Drawing.15" ShapeID="_x0000_i1033" DrawAspect="Content" ObjectID="_1575954419" r:id="rId26"/>
        </w:object>
      </w:r>
    </w:p>
    <w:p w:rsidR="00221E7B" w:rsidRDefault="00221E7B" w:rsidP="00DB55E6">
      <w:pPr>
        <w:jc w:val="center"/>
      </w:pPr>
    </w:p>
    <w:p w:rsidR="00221E7B" w:rsidRDefault="00221E7B" w:rsidP="00DB55E6">
      <w:pPr>
        <w:jc w:val="center"/>
      </w:pPr>
      <w:r>
        <w:object w:dxaOrig="11596" w:dyaOrig="7036">
          <v:shape id="_x0000_i1034" type="#_x0000_t75" style="width:467.9pt;height:283.9pt" o:ole="">
            <v:imagedata r:id="rId27" o:title=""/>
          </v:shape>
          <o:OLEObject Type="Embed" ProgID="Visio.Drawing.15" ShapeID="_x0000_i1034" DrawAspect="Content" ObjectID="_1575954420" r:id="rId28"/>
        </w:object>
      </w:r>
    </w:p>
    <w:p w:rsidR="00221E7B" w:rsidRDefault="00221E7B" w:rsidP="00DB55E6">
      <w:pPr>
        <w:jc w:val="center"/>
      </w:pPr>
    </w:p>
    <w:p w:rsidR="00221E7B" w:rsidRPr="00DB55E6" w:rsidRDefault="006560AD" w:rsidP="00DB55E6">
      <w:pPr>
        <w:jc w:val="center"/>
      </w:pPr>
      <w:r>
        <w:object w:dxaOrig="13725" w:dyaOrig="9331">
          <v:shape id="_x0000_i1035" type="#_x0000_t75" style="width:467.35pt;height:317.7pt" o:ole="">
            <v:imagedata r:id="rId29" o:title=""/>
          </v:shape>
          <o:OLEObject Type="Embed" ProgID="Visio.Drawing.15" ShapeID="_x0000_i1035" DrawAspect="Content" ObjectID="_1575954421" r:id="rId30"/>
        </w:object>
      </w:r>
    </w:p>
    <w:p w:rsidR="0099382D" w:rsidRDefault="0099382D" w:rsidP="0099382D">
      <w:pPr>
        <w:pStyle w:val="Ttulo1"/>
        <w:spacing w:before="500"/>
        <w:rPr>
          <w:noProof/>
        </w:rPr>
      </w:pPr>
      <w:r>
        <w:rPr>
          <w:noProof/>
        </w:rPr>
        <w:lastRenderedPageBreak/>
        <w:t>Glosario de definiciones técnicas</w:t>
      </w:r>
    </w:p>
    <w:tbl>
      <w:tblPr>
        <w:tblStyle w:val="TablaPropuesta"/>
        <w:tblW w:w="0" w:type="auto"/>
        <w:tblLook w:val="04A0" w:firstRow="1" w:lastRow="0" w:firstColumn="1" w:lastColumn="0" w:noHBand="0" w:noVBand="1"/>
      </w:tblPr>
      <w:tblGrid>
        <w:gridCol w:w="2263"/>
        <w:gridCol w:w="3402"/>
        <w:gridCol w:w="3685"/>
      </w:tblGrid>
      <w:tr w:rsidR="0099382D" w:rsidTr="0099382D">
        <w:trPr>
          <w:cnfStyle w:val="100000000000" w:firstRow="1" w:lastRow="0" w:firstColumn="0" w:lastColumn="0" w:oddVBand="0" w:evenVBand="0" w:oddHBand="0" w:evenHBand="0" w:firstRowFirstColumn="0" w:firstRowLastColumn="0" w:lastRowFirstColumn="0" w:lastRowLastColumn="0"/>
        </w:trPr>
        <w:tc>
          <w:tcPr>
            <w:tcW w:w="2263" w:type="dxa"/>
          </w:tcPr>
          <w:p w:rsidR="0099382D" w:rsidRDefault="0099382D" w:rsidP="0099382D">
            <w:pPr>
              <w:jc w:val="center"/>
            </w:pPr>
            <w:r>
              <w:t>TÉRMINO</w:t>
            </w:r>
          </w:p>
        </w:tc>
        <w:tc>
          <w:tcPr>
            <w:tcW w:w="3402" w:type="dxa"/>
          </w:tcPr>
          <w:p w:rsidR="0099382D" w:rsidRDefault="0099382D" w:rsidP="0099382D">
            <w:pPr>
              <w:jc w:val="center"/>
            </w:pPr>
            <w:r>
              <w:t>CATEGORÍA</w:t>
            </w:r>
          </w:p>
        </w:tc>
        <w:tc>
          <w:tcPr>
            <w:tcW w:w="3685" w:type="dxa"/>
          </w:tcPr>
          <w:p w:rsidR="0099382D" w:rsidRDefault="0099382D" w:rsidP="0099382D">
            <w:pPr>
              <w:jc w:val="center"/>
            </w:pPr>
            <w:r>
              <w:t>DESCRIPCIÓN</w:t>
            </w:r>
          </w:p>
        </w:tc>
      </w:tr>
      <w:tr w:rsidR="0099382D" w:rsidTr="0099382D">
        <w:tc>
          <w:tcPr>
            <w:tcW w:w="2263" w:type="dxa"/>
          </w:tcPr>
          <w:p w:rsidR="0099382D" w:rsidRDefault="007D62C9" w:rsidP="0099382D">
            <w:r>
              <w:t xml:space="preserve">Karma </w:t>
            </w:r>
          </w:p>
        </w:tc>
        <w:tc>
          <w:tcPr>
            <w:tcW w:w="3402" w:type="dxa"/>
          </w:tcPr>
          <w:p w:rsidR="0099382D" w:rsidRDefault="007D62C9" w:rsidP="0099382D">
            <w:r>
              <w:t xml:space="preserve">Característica del sistema </w:t>
            </w:r>
          </w:p>
        </w:tc>
        <w:tc>
          <w:tcPr>
            <w:tcW w:w="3685" w:type="dxa"/>
          </w:tcPr>
          <w:p w:rsidR="0099382D" w:rsidRDefault="007D62C9" w:rsidP="0099382D">
            <w:r>
              <w:t>Sistema de puntaje para calificar a los usuarios.</w:t>
            </w:r>
          </w:p>
        </w:tc>
      </w:tr>
      <w:tr w:rsidR="007D62C9" w:rsidTr="0099382D">
        <w:tc>
          <w:tcPr>
            <w:tcW w:w="2263" w:type="dxa"/>
          </w:tcPr>
          <w:p w:rsidR="007D62C9" w:rsidRDefault="007D62C9" w:rsidP="0099382D">
            <w:r>
              <w:t xml:space="preserve">Github </w:t>
            </w:r>
          </w:p>
        </w:tc>
        <w:tc>
          <w:tcPr>
            <w:tcW w:w="3402" w:type="dxa"/>
          </w:tcPr>
          <w:p w:rsidR="007D62C9" w:rsidRDefault="007D62C9" w:rsidP="0099382D">
            <w:r>
              <w:t xml:space="preserve">Servicio online </w:t>
            </w:r>
          </w:p>
        </w:tc>
        <w:tc>
          <w:tcPr>
            <w:tcW w:w="3685" w:type="dxa"/>
          </w:tcPr>
          <w:p w:rsidR="007D62C9" w:rsidRDefault="007D62C9" w:rsidP="0099382D">
            <w:r>
              <w:t>Plataforma usada para crear y usar repositorios con el fin de llevar un control ordenado del proceso del proyecto.</w:t>
            </w:r>
          </w:p>
        </w:tc>
      </w:tr>
      <w:tr w:rsidR="007D62C9" w:rsidTr="0099382D">
        <w:tc>
          <w:tcPr>
            <w:tcW w:w="2263" w:type="dxa"/>
          </w:tcPr>
          <w:p w:rsidR="007D62C9" w:rsidRDefault="007D62C9" w:rsidP="0099382D">
            <w:r>
              <w:t>HTML</w:t>
            </w:r>
          </w:p>
        </w:tc>
        <w:tc>
          <w:tcPr>
            <w:tcW w:w="3402" w:type="dxa"/>
          </w:tcPr>
          <w:p w:rsidR="007D62C9" w:rsidRDefault="007D62C9" w:rsidP="0099382D">
            <w:r>
              <w:t>Diseño web</w:t>
            </w:r>
          </w:p>
        </w:tc>
        <w:tc>
          <w:tcPr>
            <w:tcW w:w="3685" w:type="dxa"/>
          </w:tcPr>
          <w:p w:rsidR="007D62C9" w:rsidRDefault="007D62C9" w:rsidP="0099382D">
            <w:r>
              <w:t>Lenguaje utilizado para la creación de páginas web.</w:t>
            </w:r>
          </w:p>
        </w:tc>
      </w:tr>
      <w:tr w:rsidR="007D62C9" w:rsidTr="0099382D">
        <w:tc>
          <w:tcPr>
            <w:tcW w:w="2263" w:type="dxa"/>
          </w:tcPr>
          <w:p w:rsidR="007D62C9" w:rsidRDefault="007D62C9" w:rsidP="0099382D">
            <w:r>
              <w:t>CSS</w:t>
            </w:r>
          </w:p>
        </w:tc>
        <w:tc>
          <w:tcPr>
            <w:tcW w:w="3402" w:type="dxa"/>
          </w:tcPr>
          <w:p w:rsidR="007D62C9" w:rsidRDefault="007D62C9" w:rsidP="0099382D">
            <w:r>
              <w:t>Diseño web</w:t>
            </w:r>
          </w:p>
        </w:tc>
        <w:tc>
          <w:tcPr>
            <w:tcW w:w="3685" w:type="dxa"/>
          </w:tcPr>
          <w:p w:rsidR="007D62C9" w:rsidRDefault="007D62C9" w:rsidP="0099382D">
            <w:r>
              <w:t>Leguaje utilizado para mejorar y dar estilo a las páginas creadas en HTML.</w:t>
            </w:r>
          </w:p>
        </w:tc>
      </w:tr>
      <w:tr w:rsidR="007D62C9" w:rsidTr="0099382D">
        <w:tc>
          <w:tcPr>
            <w:tcW w:w="2263" w:type="dxa"/>
          </w:tcPr>
          <w:p w:rsidR="007D62C9" w:rsidRDefault="007D62C9" w:rsidP="0099382D">
            <w:r>
              <w:t xml:space="preserve">Bootstrap </w:t>
            </w:r>
          </w:p>
        </w:tc>
        <w:tc>
          <w:tcPr>
            <w:tcW w:w="3402" w:type="dxa"/>
          </w:tcPr>
          <w:p w:rsidR="007D62C9" w:rsidRDefault="007D62C9" w:rsidP="0099382D">
            <w:r>
              <w:t>Framework web</w:t>
            </w:r>
          </w:p>
        </w:tc>
        <w:tc>
          <w:tcPr>
            <w:tcW w:w="3685" w:type="dxa"/>
          </w:tcPr>
          <w:p w:rsidR="007D62C9" w:rsidRDefault="007D62C9" w:rsidP="0099382D">
            <w:r>
              <w:t>Conjunto de herramientas de código abierto para el diseño de sitios y aplicaciones web.</w:t>
            </w:r>
          </w:p>
        </w:tc>
      </w:tr>
      <w:tr w:rsidR="007D62C9" w:rsidTr="0099382D">
        <w:tc>
          <w:tcPr>
            <w:tcW w:w="2263" w:type="dxa"/>
          </w:tcPr>
          <w:p w:rsidR="007D62C9" w:rsidRDefault="003E448F" w:rsidP="0099382D">
            <w:r>
              <w:t xml:space="preserve">Script </w:t>
            </w:r>
          </w:p>
        </w:tc>
        <w:tc>
          <w:tcPr>
            <w:tcW w:w="3402" w:type="dxa"/>
          </w:tcPr>
          <w:p w:rsidR="007D62C9" w:rsidRDefault="003E448F" w:rsidP="0099382D">
            <w:r>
              <w:t xml:space="preserve">Informática </w:t>
            </w:r>
          </w:p>
        </w:tc>
        <w:tc>
          <w:tcPr>
            <w:tcW w:w="3685" w:type="dxa"/>
          </w:tcPr>
          <w:p w:rsidR="007D62C9" w:rsidRDefault="003E448F" w:rsidP="0099382D">
            <w:r>
              <w:t>Es un documento que contiene instrucciones escritas en códigos de programación.</w:t>
            </w:r>
          </w:p>
        </w:tc>
      </w:tr>
    </w:tbl>
    <w:p w:rsidR="0099382D" w:rsidRPr="0099382D" w:rsidRDefault="0099382D" w:rsidP="0099382D"/>
    <w:p w:rsidR="008D6584" w:rsidRDefault="008D6584" w:rsidP="008D6584">
      <w:pPr>
        <w:pStyle w:val="Ttulo1"/>
        <w:spacing w:before="500"/>
        <w:rPr>
          <w:noProof/>
        </w:rPr>
      </w:pPr>
      <w:r>
        <w:rPr>
          <w:noProof/>
        </w:rPr>
        <w:t>modelo conceptual</w:t>
      </w:r>
    </w:p>
    <w:p w:rsidR="0099382D" w:rsidRDefault="008D6584" w:rsidP="0099382D">
      <w:r>
        <w:object w:dxaOrig="16381" w:dyaOrig="7036">
          <v:shape id="_x0000_i1036" type="#_x0000_t75" style="width:467.7pt;height:268.8pt" o:ole="">
            <v:imagedata r:id="rId31" o:title=""/>
          </v:shape>
          <o:OLEObject Type="Embed" ProgID="Visio.Drawing.15" ShapeID="_x0000_i1036" DrawAspect="Content" ObjectID="_1575954422" r:id="rId32"/>
        </w:object>
      </w:r>
    </w:p>
    <w:p w:rsidR="008D6584" w:rsidRDefault="008D6584" w:rsidP="0099382D"/>
    <w:p w:rsidR="008D6584" w:rsidRDefault="008D6584" w:rsidP="008D6584">
      <w:pPr>
        <w:pStyle w:val="Ttulo1"/>
        <w:spacing w:before="500"/>
        <w:rPr>
          <w:noProof/>
        </w:rPr>
      </w:pPr>
      <w:r>
        <w:rPr>
          <w:noProof/>
        </w:rPr>
        <w:lastRenderedPageBreak/>
        <w:t>modelo entidad relacion</w:t>
      </w:r>
    </w:p>
    <w:p w:rsidR="008D6584" w:rsidRDefault="008D6584" w:rsidP="008D6584">
      <w:pPr>
        <w:ind w:left="-567" w:right="-279"/>
      </w:pPr>
      <w:r>
        <w:object w:dxaOrig="20236" w:dyaOrig="22890">
          <v:shape id="_x0000_i1037" type="#_x0000_t75" style="width:509.95pt;height:614.6pt" o:ole="">
            <v:imagedata r:id="rId33" o:title=""/>
          </v:shape>
          <o:OLEObject Type="Embed" ProgID="Visio.Drawing.15" ShapeID="_x0000_i1037" DrawAspect="Content" ObjectID="_1575954423" r:id="rId34"/>
        </w:object>
      </w:r>
    </w:p>
    <w:p w:rsidR="00952500" w:rsidRDefault="00952500" w:rsidP="00952500">
      <w:pPr>
        <w:pStyle w:val="Ttulo1"/>
        <w:spacing w:before="500"/>
        <w:rPr>
          <w:noProof/>
        </w:rPr>
      </w:pPr>
      <w:r>
        <w:rPr>
          <w:noProof/>
        </w:rPr>
        <w:lastRenderedPageBreak/>
        <w:t>Diagrama de secuencias</w:t>
      </w:r>
    </w:p>
    <w:p w:rsidR="00952500" w:rsidRDefault="00952500" w:rsidP="00952500">
      <w:pPr>
        <w:pStyle w:val="Ttulo1"/>
        <w:spacing w:before="500"/>
        <w:jc w:val="center"/>
      </w:pPr>
      <w:r>
        <w:object w:dxaOrig="13741" w:dyaOrig="20955">
          <v:shape id="_x0000_i1038" type="#_x0000_t75" style="width:395.05pt;height:602.45pt" o:ole="">
            <v:imagedata r:id="rId35" o:title=""/>
          </v:shape>
          <o:OLEObject Type="Embed" ProgID="Visio.Drawing.15" ShapeID="_x0000_i1038" DrawAspect="Content" ObjectID="_1575954424" r:id="rId36"/>
        </w:object>
      </w:r>
    </w:p>
    <w:p w:rsidR="00952500" w:rsidRDefault="00952500" w:rsidP="00952500">
      <w:pPr>
        <w:jc w:val="center"/>
      </w:pPr>
      <w:r>
        <w:object w:dxaOrig="13711" w:dyaOrig="20911">
          <v:shape id="_x0000_i1039" type="#_x0000_t75" style="width:424.35pt;height:647.2pt" o:ole="">
            <v:imagedata r:id="rId37" o:title=""/>
          </v:shape>
          <o:OLEObject Type="Embed" ProgID="Visio.Drawing.15" ShapeID="_x0000_i1039" DrawAspect="Content" ObjectID="_1575954425" r:id="rId38"/>
        </w:object>
      </w:r>
    </w:p>
    <w:p w:rsidR="00952500" w:rsidRDefault="00952500" w:rsidP="00952500">
      <w:pPr>
        <w:jc w:val="center"/>
      </w:pPr>
      <w:r>
        <w:object w:dxaOrig="13755" w:dyaOrig="21391">
          <v:shape id="_x0000_i1040" type="#_x0000_t75" style="width:416.1pt;height:647.1pt" o:ole="">
            <v:imagedata r:id="rId39" o:title=""/>
          </v:shape>
          <o:OLEObject Type="Embed" ProgID="Visio.Drawing.15" ShapeID="_x0000_i1040" DrawAspect="Content" ObjectID="_1575954426" r:id="rId40"/>
        </w:object>
      </w:r>
    </w:p>
    <w:p w:rsidR="00952500" w:rsidRDefault="00952500" w:rsidP="00952500">
      <w:pPr>
        <w:jc w:val="center"/>
      </w:pPr>
      <w:r>
        <w:object w:dxaOrig="13711" w:dyaOrig="15600">
          <v:shape id="_x0000_i1041" type="#_x0000_t75" style="width:467.55pt;height:531.95pt" o:ole="">
            <v:imagedata r:id="rId41" o:title=""/>
          </v:shape>
          <o:OLEObject Type="Embed" ProgID="Visio.Drawing.15" ShapeID="_x0000_i1041" DrawAspect="Content" ObjectID="_1575954427" r:id="rId42"/>
        </w:object>
      </w:r>
    </w:p>
    <w:p w:rsidR="00952500" w:rsidRDefault="00952500" w:rsidP="00952500">
      <w:pPr>
        <w:jc w:val="center"/>
      </w:pPr>
    </w:p>
    <w:p w:rsidR="00952500" w:rsidRDefault="00952500" w:rsidP="00952500">
      <w:pPr>
        <w:jc w:val="center"/>
      </w:pPr>
    </w:p>
    <w:p w:rsidR="00952500" w:rsidRPr="00952500" w:rsidRDefault="00952500" w:rsidP="00952500">
      <w:pPr>
        <w:jc w:val="center"/>
      </w:pPr>
    </w:p>
    <w:p w:rsidR="0042548D" w:rsidRDefault="0042548D" w:rsidP="0042548D">
      <w:pPr>
        <w:pStyle w:val="Ttulo1"/>
        <w:spacing w:before="500"/>
        <w:rPr>
          <w:noProof/>
        </w:rPr>
      </w:pPr>
      <w:r>
        <w:rPr>
          <w:noProof/>
        </w:rPr>
        <w:lastRenderedPageBreak/>
        <w:t>diagramas de actividades</w:t>
      </w:r>
    </w:p>
    <w:p w:rsidR="0042548D" w:rsidRDefault="0042548D" w:rsidP="0042548D">
      <w:pPr>
        <w:pStyle w:val="Ttulo1"/>
        <w:spacing w:before="500"/>
        <w:jc w:val="center"/>
      </w:pPr>
      <w:r>
        <w:object w:dxaOrig="7831" w:dyaOrig="9001">
          <v:shape id="_x0000_i1054" type="#_x0000_t75" style="width:314.8pt;height:297.5pt" o:ole="">
            <v:imagedata r:id="rId43" o:title=""/>
          </v:shape>
          <o:OLEObject Type="Embed" ProgID="Visio.Drawing.15" ShapeID="_x0000_i1054" DrawAspect="Content" ObjectID="_1575954428" r:id="rId44"/>
        </w:object>
      </w:r>
    </w:p>
    <w:p w:rsidR="0042548D" w:rsidRDefault="0042548D" w:rsidP="0042548D">
      <w:pPr>
        <w:jc w:val="center"/>
      </w:pPr>
      <w:r>
        <w:object w:dxaOrig="7831" w:dyaOrig="9001">
          <v:shape id="_x0000_i1062" type="#_x0000_t75" style="width:310.9pt;height:286.7pt" o:ole="">
            <v:imagedata r:id="rId45" o:title=""/>
          </v:shape>
          <o:OLEObject Type="Embed" ProgID="Visio.Drawing.15" ShapeID="_x0000_i1062" DrawAspect="Content" ObjectID="_1575954429" r:id="rId46"/>
        </w:object>
      </w:r>
    </w:p>
    <w:p w:rsidR="0042548D" w:rsidRDefault="0042548D" w:rsidP="0042548D">
      <w:pPr>
        <w:jc w:val="center"/>
      </w:pPr>
      <w:r>
        <w:object w:dxaOrig="8055" w:dyaOrig="6736">
          <v:shape id="_x0000_i1069" type="#_x0000_t75" style="width:315.35pt;height:264.4pt" o:ole="">
            <v:imagedata r:id="rId47" o:title=""/>
          </v:shape>
          <o:OLEObject Type="Embed" ProgID="Visio.Drawing.15" ShapeID="_x0000_i1069" DrawAspect="Content" ObjectID="_1575954430" r:id="rId48"/>
        </w:object>
      </w:r>
    </w:p>
    <w:p w:rsidR="0042548D" w:rsidRDefault="0042548D" w:rsidP="0042548D">
      <w:pPr>
        <w:jc w:val="center"/>
      </w:pPr>
      <w:r>
        <w:object w:dxaOrig="8055" w:dyaOrig="9001">
          <v:shape id="_x0000_i1073" type="#_x0000_t75" style="width:320.6pt;height:358.25pt" o:ole="">
            <v:imagedata r:id="rId49" o:title=""/>
          </v:shape>
          <o:OLEObject Type="Embed" ProgID="Visio.Drawing.15" ShapeID="_x0000_i1073" DrawAspect="Content" ObjectID="_1575954431" r:id="rId50"/>
        </w:object>
      </w:r>
    </w:p>
    <w:p w:rsidR="0042548D" w:rsidRDefault="0042548D" w:rsidP="0042548D">
      <w:pPr>
        <w:jc w:val="center"/>
      </w:pPr>
      <w:r>
        <w:object w:dxaOrig="8055" w:dyaOrig="9001">
          <v:shape id="_x0000_i1076" type="#_x0000_t75" style="width:298.45pt;height:295.7pt" o:ole="">
            <v:imagedata r:id="rId51" o:title=""/>
          </v:shape>
          <o:OLEObject Type="Embed" ProgID="Visio.Drawing.15" ShapeID="_x0000_i1076" DrawAspect="Content" ObjectID="_1575954432" r:id="rId52"/>
        </w:object>
      </w:r>
    </w:p>
    <w:p w:rsidR="0042548D" w:rsidRDefault="0042548D" w:rsidP="0042548D">
      <w:pPr>
        <w:jc w:val="center"/>
      </w:pPr>
      <w:r>
        <w:object w:dxaOrig="8055" w:dyaOrig="9001">
          <v:shape id="_x0000_i1079" type="#_x0000_t75" style="width:301.25pt;height:336.65pt" o:ole="">
            <v:imagedata r:id="rId53" o:title=""/>
          </v:shape>
          <o:OLEObject Type="Embed" ProgID="Visio.Drawing.15" ShapeID="_x0000_i1079" DrawAspect="Content" ObjectID="_1575954433" r:id="rId54"/>
        </w:object>
      </w:r>
    </w:p>
    <w:p w:rsidR="0042548D" w:rsidRDefault="0042548D" w:rsidP="0042548D">
      <w:pPr>
        <w:jc w:val="center"/>
      </w:pPr>
      <w:r>
        <w:object w:dxaOrig="8055" w:dyaOrig="9001">
          <v:shape id="_x0000_i1083" type="#_x0000_t75" style="width:274.7pt;height:307.4pt" o:ole="">
            <v:imagedata r:id="rId55" o:title=""/>
          </v:shape>
          <o:OLEObject Type="Embed" ProgID="Visio.Drawing.15" ShapeID="_x0000_i1083" DrawAspect="Content" ObjectID="_1575954434" r:id="rId56"/>
        </w:object>
      </w:r>
    </w:p>
    <w:p w:rsidR="0042548D" w:rsidRDefault="0042548D" w:rsidP="0042548D">
      <w:pPr>
        <w:jc w:val="center"/>
      </w:pPr>
      <w:r>
        <w:object w:dxaOrig="8055" w:dyaOrig="9001">
          <v:shape id="_x0000_i1086" type="#_x0000_t75" style="width:274.25pt;height:306.95pt" o:ole="">
            <v:imagedata r:id="rId57" o:title=""/>
          </v:shape>
          <o:OLEObject Type="Embed" ProgID="Visio.Drawing.15" ShapeID="_x0000_i1086" DrawAspect="Content" ObjectID="_1575954435" r:id="rId58"/>
        </w:object>
      </w:r>
    </w:p>
    <w:p w:rsidR="0042548D" w:rsidRDefault="0042548D" w:rsidP="0042548D">
      <w:pPr>
        <w:jc w:val="center"/>
      </w:pPr>
    </w:p>
    <w:p w:rsidR="0042548D" w:rsidRDefault="0042548D" w:rsidP="0042548D">
      <w:pPr>
        <w:jc w:val="center"/>
      </w:pPr>
      <w:r>
        <w:object w:dxaOrig="8055" w:dyaOrig="9001">
          <v:shape id="_x0000_i1089" type="#_x0000_t75" style="width:289.15pt;height:323.6pt" o:ole="">
            <v:imagedata r:id="rId59" o:title=""/>
          </v:shape>
          <o:OLEObject Type="Embed" ProgID="Visio.Drawing.15" ShapeID="_x0000_i1089" DrawAspect="Content" ObjectID="_1575954436" r:id="rId60"/>
        </w:object>
      </w:r>
    </w:p>
    <w:p w:rsidR="0042548D" w:rsidRDefault="0042548D" w:rsidP="0042548D">
      <w:pPr>
        <w:jc w:val="center"/>
      </w:pPr>
      <w:r>
        <w:object w:dxaOrig="8671" w:dyaOrig="9180">
          <v:shape id="_x0000_i1091" type="#_x0000_t75" style="width:290.5pt;height:308pt" o:ole="">
            <v:imagedata r:id="rId61" o:title=""/>
          </v:shape>
          <o:OLEObject Type="Embed" ProgID="Visio.Drawing.15" ShapeID="_x0000_i1091" DrawAspect="Content" ObjectID="_1575954437" r:id="rId62"/>
        </w:object>
      </w:r>
    </w:p>
    <w:p w:rsidR="0042548D" w:rsidRDefault="0042548D" w:rsidP="0042548D">
      <w:pPr>
        <w:jc w:val="center"/>
      </w:pPr>
      <w:r>
        <w:object w:dxaOrig="8055" w:dyaOrig="9001">
          <v:shape id="_x0000_i1095" type="#_x0000_t75" style="width:277.5pt;height:310.1pt" o:ole="">
            <v:imagedata r:id="rId63" o:title=""/>
          </v:shape>
          <o:OLEObject Type="Embed" ProgID="Visio.Drawing.15" ShapeID="_x0000_i1095" DrawAspect="Content" ObjectID="_1575954438" r:id="rId64"/>
        </w:object>
      </w:r>
    </w:p>
    <w:p w:rsidR="0042548D" w:rsidRDefault="0042548D" w:rsidP="0042548D">
      <w:pPr>
        <w:jc w:val="center"/>
      </w:pPr>
      <w:r>
        <w:object w:dxaOrig="8055" w:dyaOrig="9001">
          <v:shape id="_x0000_i1098" type="#_x0000_t75" style="width:281.5pt;height:315.05pt" o:ole="">
            <v:imagedata r:id="rId65" o:title=""/>
          </v:shape>
          <o:OLEObject Type="Embed" ProgID="Visio.Drawing.15" ShapeID="_x0000_i1098" DrawAspect="Content" ObjectID="_1575954439" r:id="rId66"/>
        </w:object>
      </w:r>
    </w:p>
    <w:p w:rsidR="0042548D" w:rsidRDefault="0042548D" w:rsidP="0042548D">
      <w:pPr>
        <w:jc w:val="center"/>
      </w:pPr>
      <w:r>
        <w:object w:dxaOrig="8055" w:dyaOrig="9001">
          <v:shape id="_x0000_i1101" type="#_x0000_t75" style="width:281.1pt;height:314.6pt" o:ole="">
            <v:imagedata r:id="rId67" o:title=""/>
          </v:shape>
          <o:OLEObject Type="Embed" ProgID="Visio.Drawing.15" ShapeID="_x0000_i1101" DrawAspect="Content" ObjectID="_1575954440" r:id="rId68"/>
        </w:object>
      </w:r>
    </w:p>
    <w:p w:rsidR="0042548D" w:rsidRDefault="0042548D" w:rsidP="0042548D">
      <w:pPr>
        <w:jc w:val="center"/>
      </w:pPr>
      <w:r>
        <w:object w:dxaOrig="8055" w:dyaOrig="9001">
          <v:shape id="_x0000_i1103" type="#_x0000_t75" style="width:283.55pt;height:316.85pt" o:ole="">
            <v:imagedata r:id="rId69" o:title=""/>
          </v:shape>
          <o:OLEObject Type="Embed" ProgID="Visio.Drawing.15" ShapeID="_x0000_i1103" DrawAspect="Content" ObjectID="_1575954441" r:id="rId70"/>
        </w:object>
      </w:r>
    </w:p>
    <w:p w:rsidR="0042548D" w:rsidRDefault="0042548D" w:rsidP="0042548D">
      <w:pPr>
        <w:jc w:val="center"/>
      </w:pPr>
      <w:r>
        <w:object w:dxaOrig="8055" w:dyaOrig="9001">
          <v:shape id="_x0000_i1110" type="#_x0000_t75" style="width:301.65pt;height:337.55pt" o:ole="">
            <v:imagedata r:id="rId71" o:title=""/>
          </v:shape>
          <o:OLEObject Type="Embed" ProgID="Visio.Drawing.15" ShapeID="_x0000_i1110" DrawAspect="Content" ObjectID="_1575954442" r:id="rId72"/>
        </w:object>
      </w: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 w:rsidR="0042548D" w:rsidRPr="0042548D" w:rsidRDefault="0042548D" w:rsidP="0042548D"/>
    <w:p w:rsidR="0042548D" w:rsidRDefault="0042548D" w:rsidP="0042548D">
      <w:pPr>
        <w:pStyle w:val="Ttulo1"/>
        <w:spacing w:before="500"/>
        <w:rPr>
          <w:noProof/>
        </w:rPr>
      </w:pPr>
      <w:r>
        <w:rPr>
          <w:noProof/>
        </w:rPr>
        <w:lastRenderedPageBreak/>
        <w:t>Diagramas de estado</w:t>
      </w:r>
    </w:p>
    <w:p w:rsidR="00B06907" w:rsidRPr="00B06907" w:rsidRDefault="00B06907" w:rsidP="00B06907"/>
    <w:p w:rsidR="0042548D" w:rsidRPr="0042548D" w:rsidRDefault="00B06907" w:rsidP="00B06907">
      <w:pPr>
        <w:jc w:val="center"/>
      </w:pPr>
      <w:r>
        <w:object w:dxaOrig="9121" w:dyaOrig="5701">
          <v:shape id="_x0000_i1112" type="#_x0000_t75" style="width:437.8pt;height:251.15pt" o:ole="">
            <v:imagedata r:id="rId73" o:title=""/>
          </v:shape>
          <o:OLEObject Type="Embed" ProgID="Visio.Drawing.15" ShapeID="_x0000_i1112" DrawAspect="Content" ObjectID="_1575954443" r:id="rId74"/>
        </w:object>
      </w:r>
    </w:p>
    <w:p w:rsidR="0042548D" w:rsidRDefault="00B06907" w:rsidP="00B06907">
      <w:pPr>
        <w:pStyle w:val="Ttulo1"/>
        <w:spacing w:before="500"/>
        <w:jc w:val="center"/>
      </w:pPr>
      <w:r>
        <w:object w:dxaOrig="9181" w:dyaOrig="6316">
          <v:shape id="_x0000_i1113" type="#_x0000_t75" style="width:436.55pt;height:277.25pt" o:ole="">
            <v:imagedata r:id="rId75" o:title=""/>
          </v:shape>
          <o:OLEObject Type="Embed" ProgID="Visio.Drawing.15" ShapeID="_x0000_i1113" DrawAspect="Content" ObjectID="_1575954444" r:id="rId76"/>
        </w:object>
      </w:r>
    </w:p>
    <w:p w:rsidR="00B06907" w:rsidRDefault="00B06907" w:rsidP="00B06907"/>
    <w:p w:rsidR="00B06907" w:rsidRDefault="00B06907" w:rsidP="00B06907"/>
    <w:p w:rsidR="00B06907" w:rsidRDefault="00B06907" w:rsidP="00B06907"/>
    <w:p w:rsidR="00B06907" w:rsidRDefault="00B06907" w:rsidP="00B06907">
      <w:pPr>
        <w:jc w:val="center"/>
      </w:pPr>
    </w:p>
    <w:p w:rsidR="00B06907" w:rsidRDefault="00B06907" w:rsidP="00B06907">
      <w:pPr>
        <w:jc w:val="center"/>
      </w:pPr>
      <w:r>
        <w:t xml:space="preserve">       </w:t>
      </w:r>
      <w:r>
        <w:object w:dxaOrig="8821" w:dyaOrig="4741">
          <v:shape id="_x0000_i1121" type="#_x0000_t75" style="width:441.05pt;height:237.05pt" o:ole="">
            <v:imagedata r:id="rId77" o:title=""/>
          </v:shape>
          <o:OLEObject Type="Embed" ProgID="Visio.Drawing.15" ShapeID="_x0000_i1121" DrawAspect="Content" ObjectID="_1575954445" r:id="rId78"/>
        </w:object>
      </w:r>
    </w:p>
    <w:p w:rsidR="00B06907" w:rsidRDefault="00B06907" w:rsidP="00B06907">
      <w:pPr>
        <w:jc w:val="center"/>
      </w:pPr>
      <w:r>
        <w:object w:dxaOrig="8536" w:dyaOrig="4561">
          <v:shape id="_x0000_i1122" type="#_x0000_t75" style="width:426.8pt;height:228.05pt" o:ole="">
            <v:imagedata r:id="rId79" o:title=""/>
          </v:shape>
          <o:OLEObject Type="Embed" ProgID="Visio.Drawing.15" ShapeID="_x0000_i1122" DrawAspect="Content" ObjectID="_1575954446" r:id="rId80"/>
        </w:object>
      </w:r>
    </w:p>
    <w:p w:rsidR="00B06907" w:rsidRDefault="00B06907" w:rsidP="00B06907">
      <w:pPr>
        <w:jc w:val="center"/>
      </w:pPr>
    </w:p>
    <w:p w:rsidR="00B06907" w:rsidRPr="00B06907" w:rsidRDefault="00B06907" w:rsidP="00B06907">
      <w:pPr>
        <w:jc w:val="center"/>
      </w:pPr>
    </w:p>
    <w:p w:rsidR="008D6584" w:rsidRDefault="008D6584" w:rsidP="008D6584">
      <w:pPr>
        <w:pStyle w:val="Ttulo1"/>
        <w:spacing w:before="500"/>
        <w:rPr>
          <w:noProof/>
        </w:rPr>
      </w:pPr>
      <w:r>
        <w:rPr>
          <w:noProof/>
        </w:rPr>
        <w:lastRenderedPageBreak/>
        <w:t xml:space="preserve">planificacion </w:t>
      </w:r>
    </w:p>
    <w:p w:rsidR="008D6584" w:rsidRDefault="008D6584" w:rsidP="008D6584">
      <w:pPr>
        <w:ind w:left="-567" w:right="-279"/>
      </w:pPr>
    </w:p>
    <w:p w:rsidR="008D6584" w:rsidRDefault="008D6584" w:rsidP="008D6584">
      <w:pPr>
        <w:ind w:left="-567" w:right="-279"/>
      </w:pPr>
    </w:p>
    <w:p w:rsidR="008D6584" w:rsidRDefault="008D6584" w:rsidP="008D6584">
      <w:pPr>
        <w:ind w:left="-567" w:right="-279"/>
      </w:pPr>
      <w:r>
        <w:rPr>
          <w:noProof/>
          <w:lang w:val="en-US" w:eastAsia="zh-CN"/>
        </w:rPr>
        <w:drawing>
          <wp:inline distT="0" distB="0" distL="0" distR="0" wp14:anchorId="090EDEB1" wp14:editId="252BFBC8">
            <wp:extent cx="6386830" cy="2415654"/>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333" b="39487"/>
                    <a:stretch/>
                  </pic:blipFill>
                  <pic:spPr bwMode="auto">
                    <a:xfrm>
                      <a:off x="0" y="0"/>
                      <a:ext cx="6412610" cy="2425404"/>
                    </a:xfrm>
                    <a:prstGeom prst="rect">
                      <a:avLst/>
                    </a:prstGeom>
                    <a:ln>
                      <a:noFill/>
                    </a:ln>
                    <a:extLst>
                      <a:ext uri="{53640926-AAD7-44D8-BBD7-CCE9431645EC}">
                        <a14:shadowObscured xmlns:a14="http://schemas.microsoft.com/office/drawing/2010/main"/>
                      </a:ext>
                    </a:extLst>
                  </pic:spPr>
                </pic:pic>
              </a:graphicData>
            </a:graphic>
          </wp:inline>
        </w:drawing>
      </w:r>
    </w:p>
    <w:p w:rsidR="001028B9" w:rsidRDefault="001028B9" w:rsidP="008D6584">
      <w:pPr>
        <w:ind w:left="-567" w:right="-279"/>
      </w:pPr>
    </w:p>
    <w:p w:rsidR="001028B9" w:rsidRDefault="001028B9" w:rsidP="008D6584">
      <w:pPr>
        <w:ind w:left="-567" w:right="-279"/>
      </w:pPr>
    </w:p>
    <w:p w:rsidR="001028B9" w:rsidRPr="0099382D" w:rsidRDefault="001028B9" w:rsidP="008D6584">
      <w:pPr>
        <w:ind w:left="-567" w:right="-279"/>
      </w:pPr>
      <w:bookmarkStart w:id="0" w:name="_GoBack"/>
      <w:bookmarkEnd w:id="0"/>
    </w:p>
    <w:sectPr w:rsidR="001028B9" w:rsidRPr="0099382D">
      <w:headerReference w:type="default" r:id="rId82"/>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73E8" w:rsidRDefault="00C773E8">
      <w:pPr>
        <w:spacing w:after="0" w:line="240" w:lineRule="auto"/>
      </w:pPr>
      <w:r>
        <w:separator/>
      </w:r>
    </w:p>
  </w:endnote>
  <w:endnote w:type="continuationSeparator" w:id="0">
    <w:p w:rsidR="00C773E8" w:rsidRDefault="00C77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73E8" w:rsidRDefault="00C773E8">
      <w:pPr>
        <w:spacing w:after="0" w:line="240" w:lineRule="auto"/>
      </w:pPr>
      <w:r>
        <w:separator/>
      </w:r>
    </w:p>
  </w:footnote>
  <w:footnote w:type="continuationSeparator" w:id="0">
    <w:p w:rsidR="00C773E8" w:rsidRDefault="00C77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548D" w:rsidRDefault="0042548D">
    <w:pPr>
      <w:pStyle w:val="Encabezado"/>
    </w:pPr>
    <w:r>
      <w:rPr>
        <w:noProof/>
        <w:lang w:val="en-US" w:eastAsia="zh-CN"/>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Cuadro de texto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548D" w:rsidRDefault="0042548D">
                          <w:pPr>
                            <w:pStyle w:val="Piedepgina"/>
                          </w:pPr>
                          <w:r>
                            <w:fldChar w:fldCharType="begin"/>
                          </w:r>
                          <w:r>
                            <w:instrText>PAGE   \* MERGEFORMAT</w:instrText>
                          </w:r>
                          <w:r>
                            <w:fldChar w:fldCharType="separate"/>
                          </w:r>
                          <w:r w:rsidR="00905D08">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" filled="f" stroked="f" strokeweight=".5pt">
              <v:textbox style="mso-fit-shape-to-text:t" inset="0,0,0,0">
                <w:txbxContent>
                  <w:p w:rsidR="0042548D" w:rsidRDefault="0042548D">
                    <w:pPr>
                      <w:pStyle w:val="Piedepgina"/>
                    </w:pPr>
                    <w:r>
                      <w:fldChar w:fldCharType="begin"/>
                    </w:r>
                    <w:r>
                      <w:instrText>PAGE   \* MERGEFORMAT</w:instrText>
                    </w:r>
                    <w:r>
                      <w:fldChar w:fldCharType="separate"/>
                    </w:r>
                    <w:r w:rsidR="00905D08">
                      <w:t>16</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E166F3"/>
    <w:multiLevelType w:val="hybridMultilevel"/>
    <w:tmpl w:val="2A02FEB6"/>
    <w:lvl w:ilvl="0" w:tplc="273EFE88">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D690D2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A487E"/>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8123B"/>
    <w:multiLevelType w:val="hybridMultilevel"/>
    <w:tmpl w:val="5CDE4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83D0E"/>
    <w:multiLevelType w:val="hybridMultilevel"/>
    <w:tmpl w:val="7AE4155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10E1F"/>
    <w:multiLevelType w:val="hybridMultilevel"/>
    <w:tmpl w:val="DEF609B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B5D60"/>
    <w:multiLevelType w:val="hybridMultilevel"/>
    <w:tmpl w:val="7E3A0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BD2B52"/>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685C6A"/>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C218D"/>
    <w:multiLevelType w:val="hybridMultilevel"/>
    <w:tmpl w:val="8B886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E2A10"/>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304267"/>
    <w:multiLevelType w:val="hybridMultilevel"/>
    <w:tmpl w:val="6C705E86"/>
    <w:lvl w:ilvl="0" w:tplc="5548168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15:restartNumberingAfterBreak="0">
    <w:nsid w:val="59137432"/>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F3C61"/>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7E5D71"/>
    <w:multiLevelType w:val="hybridMultilevel"/>
    <w:tmpl w:val="BFBE56B6"/>
    <w:lvl w:ilvl="0" w:tplc="DF622CE6">
      <w:start w:val="1"/>
      <w:numFmt w:val="bullet"/>
      <w:pStyle w:val="Listaconvietas"/>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AA5D04"/>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6D214D"/>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065E0E"/>
    <w:multiLevelType w:val="hybridMultilevel"/>
    <w:tmpl w:val="7F3A4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673A98"/>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E03AF1"/>
    <w:multiLevelType w:val="hybridMultilevel"/>
    <w:tmpl w:val="14F424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1B3F96"/>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52F20"/>
    <w:multiLevelType w:val="hybridMultilevel"/>
    <w:tmpl w:val="DDE8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741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5"/>
    <w:lvlOverride w:ilvl="0">
      <w:startOverride w:val="1"/>
    </w:lvlOverride>
  </w:num>
  <w:num w:numId="4">
    <w:abstractNumId w:val="7"/>
  </w:num>
  <w:num w:numId="5">
    <w:abstractNumId w:val="5"/>
  </w:num>
  <w:num w:numId="6">
    <w:abstractNumId w:val="6"/>
  </w:num>
  <w:num w:numId="7">
    <w:abstractNumId w:val="8"/>
  </w:num>
  <w:num w:numId="8">
    <w:abstractNumId w:val="19"/>
  </w:num>
  <w:num w:numId="9">
    <w:abstractNumId w:val="11"/>
  </w:num>
  <w:num w:numId="10">
    <w:abstractNumId w:val="9"/>
  </w:num>
  <w:num w:numId="11">
    <w:abstractNumId w:val="12"/>
  </w:num>
  <w:num w:numId="12">
    <w:abstractNumId w:val="1"/>
  </w:num>
  <w:num w:numId="13">
    <w:abstractNumId w:val="22"/>
  </w:num>
  <w:num w:numId="14">
    <w:abstractNumId w:val="18"/>
  </w:num>
  <w:num w:numId="15">
    <w:abstractNumId w:val="20"/>
  </w:num>
  <w:num w:numId="16">
    <w:abstractNumId w:val="14"/>
  </w:num>
  <w:num w:numId="17">
    <w:abstractNumId w:val="17"/>
  </w:num>
  <w:num w:numId="18">
    <w:abstractNumId w:val="23"/>
  </w:num>
  <w:num w:numId="19">
    <w:abstractNumId w:val="2"/>
  </w:num>
  <w:num w:numId="20">
    <w:abstractNumId w:val="16"/>
  </w:num>
  <w:num w:numId="21">
    <w:abstractNumId w:val="21"/>
  </w:num>
  <w:num w:numId="22">
    <w:abstractNumId w:val="3"/>
  </w:num>
  <w:num w:numId="23">
    <w:abstractNumId w:val="13"/>
  </w:num>
  <w:num w:numId="24">
    <w:abstractNumId w:val="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08A"/>
    <w:rsid w:val="00016150"/>
    <w:rsid w:val="00037EA1"/>
    <w:rsid w:val="00067E0A"/>
    <w:rsid w:val="00093020"/>
    <w:rsid w:val="000F2DF8"/>
    <w:rsid w:val="000F738F"/>
    <w:rsid w:val="001028B9"/>
    <w:rsid w:val="001135CE"/>
    <w:rsid w:val="00133EA1"/>
    <w:rsid w:val="00137ACD"/>
    <w:rsid w:val="001420D4"/>
    <w:rsid w:val="00170338"/>
    <w:rsid w:val="001A1188"/>
    <w:rsid w:val="001D00BC"/>
    <w:rsid w:val="00221E7B"/>
    <w:rsid w:val="002C4B7B"/>
    <w:rsid w:val="002D2554"/>
    <w:rsid w:val="002E6222"/>
    <w:rsid w:val="00346620"/>
    <w:rsid w:val="003E3E0C"/>
    <w:rsid w:val="003E448F"/>
    <w:rsid w:val="003F3F8B"/>
    <w:rsid w:val="00412DBC"/>
    <w:rsid w:val="0042548D"/>
    <w:rsid w:val="004F5C33"/>
    <w:rsid w:val="0051611D"/>
    <w:rsid w:val="00536EC1"/>
    <w:rsid w:val="00551074"/>
    <w:rsid w:val="00565610"/>
    <w:rsid w:val="00584D90"/>
    <w:rsid w:val="005C2E7F"/>
    <w:rsid w:val="005C6612"/>
    <w:rsid w:val="00633023"/>
    <w:rsid w:val="006356DC"/>
    <w:rsid w:val="006458A5"/>
    <w:rsid w:val="006560AD"/>
    <w:rsid w:val="00677A80"/>
    <w:rsid w:val="006B0617"/>
    <w:rsid w:val="006C07A6"/>
    <w:rsid w:val="007120A1"/>
    <w:rsid w:val="0073158F"/>
    <w:rsid w:val="0076429B"/>
    <w:rsid w:val="007749C3"/>
    <w:rsid w:val="007811D6"/>
    <w:rsid w:val="007948AE"/>
    <w:rsid w:val="007D45F2"/>
    <w:rsid w:val="007D62C9"/>
    <w:rsid w:val="007F6612"/>
    <w:rsid w:val="007F6746"/>
    <w:rsid w:val="008277D0"/>
    <w:rsid w:val="008C75DD"/>
    <w:rsid w:val="008D6584"/>
    <w:rsid w:val="00902CBF"/>
    <w:rsid w:val="00905D08"/>
    <w:rsid w:val="00951936"/>
    <w:rsid w:val="00952500"/>
    <w:rsid w:val="0099382D"/>
    <w:rsid w:val="009A5030"/>
    <w:rsid w:val="009E3044"/>
    <w:rsid w:val="00A03D31"/>
    <w:rsid w:val="00A2268C"/>
    <w:rsid w:val="00A47989"/>
    <w:rsid w:val="00AF304B"/>
    <w:rsid w:val="00B05DF7"/>
    <w:rsid w:val="00B06907"/>
    <w:rsid w:val="00B2566A"/>
    <w:rsid w:val="00B64CF4"/>
    <w:rsid w:val="00B77FE5"/>
    <w:rsid w:val="00C36F6F"/>
    <w:rsid w:val="00C773E8"/>
    <w:rsid w:val="00C909B6"/>
    <w:rsid w:val="00CA1B0E"/>
    <w:rsid w:val="00CA47A9"/>
    <w:rsid w:val="00CD4BF9"/>
    <w:rsid w:val="00CD5D50"/>
    <w:rsid w:val="00CF6833"/>
    <w:rsid w:val="00D113CF"/>
    <w:rsid w:val="00D4208A"/>
    <w:rsid w:val="00D935A5"/>
    <w:rsid w:val="00DB55E6"/>
    <w:rsid w:val="00DD1C0E"/>
    <w:rsid w:val="00DF671A"/>
    <w:rsid w:val="00EA0A28"/>
    <w:rsid w:val="00ED597F"/>
    <w:rsid w:val="00EF24DE"/>
    <w:rsid w:val="00F125D5"/>
    <w:rsid w:val="00F2643C"/>
    <w:rsid w:val="00FB0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8DC88"/>
  <w15:chartTrackingRefBased/>
  <w15:docId w15:val="{26C4A685-526A-4B49-99F8-6046285E0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sz w:val="18"/>
        <w:lang w:val="es-ES" w:eastAsia="es-ES"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600" w:after="240" w:line="240" w:lineRule="auto"/>
      <w:outlineLvl w:val="0"/>
    </w:pPr>
    <w:rPr>
      <w:b/>
      <w:bCs/>
      <w:caps/>
      <w:color w:val="1F4E79" w:themeColor="accent1" w:themeShade="80"/>
      <w:sz w:val="28"/>
    </w:rPr>
  </w:style>
  <w:style w:type="paragraph" w:styleId="Ttulo2">
    <w:name w:val="heading 2"/>
    <w:basedOn w:val="Normal"/>
    <w:next w:val="Normal"/>
    <w:link w:val="Ttulo2Car"/>
    <w:uiPriority w:val="9"/>
    <w:unhideWhenUsed/>
    <w:qFormat/>
    <w:pPr>
      <w:keepNext/>
      <w:keepLines/>
      <w:spacing w:before="360" w:after="120" w:line="240" w:lineRule="auto"/>
      <w:outlineLvl w:val="1"/>
    </w:pPr>
    <w:rPr>
      <w:b/>
      <w:bCs/>
      <w:color w:val="5B9BD5" w:themeColor="accen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tuloCar">
    <w:name w:val="Título Car"/>
    <w:basedOn w:val="Fuentedeprrafopredeter"/>
    <w:link w:val="Ttulo"/>
    <w:uiPriority w:val="10"/>
    <w:rPr>
      <w:rFonts w:asciiTheme="majorHAnsi" w:eastAsiaTheme="majorEastAsia" w:hAnsiTheme="majorHAnsi" w:cstheme="majorBidi"/>
      <w:caps/>
      <w:color w:val="1F4E79" w:themeColor="accent1" w:themeShade="80"/>
      <w:kern w:val="28"/>
      <w:sz w:val="38"/>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tuloCar">
    <w:name w:val="Subtítulo Car"/>
    <w:basedOn w:val="Fuentedeprrafopredeter"/>
    <w:link w:val="Subttulo"/>
    <w:uiPriority w:val="11"/>
    <w:rPr>
      <w:b/>
      <w:bCs/>
      <w:color w:val="5B9BD5" w:themeColor="accent1"/>
      <w:sz w:val="24"/>
    </w:rPr>
  </w:style>
  <w:style w:type="character" w:customStyle="1" w:styleId="Ttulo1Car">
    <w:name w:val="Título 1 Car"/>
    <w:basedOn w:val="Fuentedeprrafopredeter"/>
    <w:link w:val="Ttulo1"/>
    <w:uiPriority w:val="9"/>
    <w:rPr>
      <w:b/>
      <w:bCs/>
      <w:caps/>
      <w:color w:val="1F4E79" w:themeColor="accent1" w:themeShade="80"/>
      <w:sz w:val="28"/>
    </w:rPr>
  </w:style>
  <w:style w:type="table" w:customStyle="1" w:styleId="Tabladesugerencia">
    <w:name w:val="Tabla de sugerencia"/>
    <w:basedOn w:val="Tabla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extodesugerencia">
    <w:name w:val="Texto de sugerencia"/>
    <w:basedOn w:val="Normal"/>
    <w:uiPriority w:val="99"/>
    <w:pPr>
      <w:spacing w:after="160" w:line="264" w:lineRule="auto"/>
      <w:ind w:right="576"/>
    </w:pPr>
    <w:rPr>
      <w:i/>
      <w:iCs/>
      <w:color w:val="7F7F7F" w:themeColor="text1" w:themeTint="80"/>
      <w:sz w:val="16"/>
    </w:rPr>
  </w:style>
  <w:style w:type="character" w:styleId="Textodelmarcadordeposicin">
    <w:name w:val="Placeholder Text"/>
    <w:basedOn w:val="Fuentedeprrafopredeter"/>
    <w:uiPriority w:val="99"/>
    <w:semiHidden/>
    <w:rPr>
      <w:color w:val="808080"/>
    </w:rPr>
  </w:style>
  <w:style w:type="paragraph" w:styleId="Sinespaciado">
    <w:name w:val="No Spacing"/>
    <w:uiPriority w:val="36"/>
    <w:qFormat/>
    <w:pPr>
      <w:spacing w:after="0" w:line="240" w:lineRule="auto"/>
    </w:pPr>
  </w:style>
  <w:style w:type="character" w:customStyle="1" w:styleId="Ttulo2Car">
    <w:name w:val="Título 2 Car"/>
    <w:basedOn w:val="Fuentedeprrafopredeter"/>
    <w:link w:val="Ttulo2"/>
    <w:uiPriority w:val="9"/>
    <w:rPr>
      <w:b/>
      <w:bCs/>
      <w:color w:val="5B9BD5" w:themeColor="accent1"/>
      <w:sz w:val="24"/>
    </w:rPr>
  </w:style>
  <w:style w:type="paragraph" w:styleId="Listaconvietas">
    <w:name w:val="List Bullet"/>
    <w:basedOn w:val="Normal"/>
    <w:uiPriority w:val="1"/>
    <w:unhideWhenUsed/>
    <w:qFormat/>
    <w:pPr>
      <w:numPr>
        <w:numId w:val="2"/>
      </w:numPr>
      <w:spacing w:after="60"/>
    </w:p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PiedepginaCar">
    <w:name w:val="Pie de página Car"/>
    <w:basedOn w:val="Fuentedeprrafopredeter"/>
    <w:link w:val="Piedepgina"/>
    <w:uiPriority w:val="99"/>
    <w:rPr>
      <w:rFonts w:asciiTheme="majorHAnsi" w:eastAsiaTheme="majorEastAsia" w:hAnsiTheme="majorHAnsi" w:cstheme="majorBidi"/>
      <w:noProof/>
      <w:color w:val="1F4E79" w:themeColor="accent1" w:themeShade="80"/>
      <w:sz w:val="20"/>
    </w:rPr>
  </w:style>
  <w:style w:type="table" w:styleId="Tabladecuadrcula4-nfasis1">
    <w:name w:val="Grid Table 4 Accent 1"/>
    <w:basedOn w:val="Tabla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uadrculadetab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Propuesta">
    <w:name w:val="Tabla Propuesta"/>
    <w:basedOn w:val="Tabla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Textonotapie">
    <w:name w:val="footnote text"/>
    <w:basedOn w:val="Normal"/>
    <w:link w:val="TextonotapieCar"/>
    <w:uiPriority w:val="12"/>
    <w:unhideWhenUsed/>
    <w:qFormat/>
    <w:pPr>
      <w:spacing w:before="140" w:after="0" w:line="240" w:lineRule="auto"/>
    </w:pPr>
    <w:rPr>
      <w:i/>
      <w:iCs/>
      <w:sz w:val="14"/>
    </w:rPr>
  </w:style>
  <w:style w:type="character" w:customStyle="1" w:styleId="TextonotapieCar">
    <w:name w:val="Texto nota pie Car"/>
    <w:basedOn w:val="Fuentedeprrafopredeter"/>
    <w:link w:val="Textonotapie"/>
    <w:uiPriority w:val="12"/>
    <w:rPr>
      <w:i/>
      <w:iCs/>
      <w:sz w:val="14"/>
    </w:rPr>
  </w:style>
  <w:style w:type="paragraph" w:customStyle="1" w:styleId="Decimalesdeltextodelatabla">
    <w:name w:val="Decimales del texto de la tabla"/>
    <w:basedOn w:val="Normal"/>
    <w:uiPriority w:val="12"/>
    <w:qFormat/>
    <w:pPr>
      <w:tabs>
        <w:tab w:val="decimal" w:pos="936"/>
      </w:tabs>
      <w:spacing w:before="120" w:after="120" w:line="240" w:lineRule="auto"/>
    </w:pPr>
  </w:style>
  <w:style w:type="paragraph" w:styleId="Firma">
    <w:name w:val="Signature"/>
    <w:basedOn w:val="Normal"/>
    <w:link w:val="FirmaCar"/>
    <w:uiPriority w:val="12"/>
    <w:unhideWhenUsed/>
    <w:qFormat/>
    <w:pPr>
      <w:spacing w:before="960" w:after="0" w:line="240" w:lineRule="auto"/>
    </w:pPr>
  </w:style>
  <w:style w:type="character" w:customStyle="1" w:styleId="FirmaCar">
    <w:name w:val="Firma Car"/>
    <w:basedOn w:val="Fuentedeprrafopredeter"/>
    <w:link w:val="Firma"/>
    <w:uiPriority w:val="12"/>
  </w:style>
  <w:style w:type="paragraph" w:styleId="Prrafodelista">
    <w:name w:val="List Paragraph"/>
    <w:basedOn w:val="Normal"/>
    <w:uiPriority w:val="34"/>
    <w:unhideWhenUsed/>
    <w:qFormat/>
    <w:rsid w:val="00346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8.vsdx"/><Relationship Id="rId21" Type="http://schemas.openxmlformats.org/officeDocument/2006/relationships/image" Target="media/image7.emf"/><Relationship Id="rId42" Type="http://schemas.openxmlformats.org/officeDocument/2006/relationships/package" Target="embeddings/Dibujo_de_Microsoft_Visio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Dibujo_de_Microsoft_Visio29.vsdx"/><Relationship Id="rId84" Type="http://schemas.openxmlformats.org/officeDocument/2006/relationships/glossaryDocument" Target="glossary/document.xml"/><Relationship Id="rId16" Type="http://schemas.openxmlformats.org/officeDocument/2006/relationships/package" Target="embeddings/Dibujo_de_Microsoft_Visio3.vsdx"/><Relationship Id="rId11" Type="http://schemas.openxmlformats.org/officeDocument/2006/relationships/image" Target="media/image2.emf"/><Relationship Id="rId32" Type="http://schemas.openxmlformats.org/officeDocument/2006/relationships/package" Target="embeddings/Dibujo_de_Microsoft_Visio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Dibujo_de_Microsoft_Visio24.vsdx"/><Relationship Id="rId74" Type="http://schemas.openxmlformats.org/officeDocument/2006/relationships/package" Target="embeddings/Dibujo_de_Microsoft_Visio32.vsdx"/><Relationship Id="rId79" Type="http://schemas.openxmlformats.org/officeDocument/2006/relationships/image" Target="media/image36.emf"/><Relationship Id="rId5" Type="http://schemas.openxmlformats.org/officeDocument/2006/relationships/settings" Target="settings.xml"/><Relationship Id="rId19" Type="http://schemas.openxmlformats.org/officeDocument/2006/relationships/image" Target="media/image6.emf"/><Relationship Id="rId14" Type="http://schemas.openxmlformats.org/officeDocument/2006/relationships/package" Target="embeddings/Dibujo_de_Microsoft_Visio2.vsdx"/><Relationship Id="rId22" Type="http://schemas.openxmlformats.org/officeDocument/2006/relationships/package" Target="embeddings/Dibujo_de_Microsoft_Visio6.vsdx"/><Relationship Id="rId27" Type="http://schemas.openxmlformats.org/officeDocument/2006/relationships/image" Target="media/image10.emf"/><Relationship Id="rId30" Type="http://schemas.openxmlformats.org/officeDocument/2006/relationships/package" Target="embeddings/Dibujo_de_Microsoft_Visio10.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Dibujo_de_Microsoft_Visio19.vsdx"/><Relationship Id="rId56" Type="http://schemas.openxmlformats.org/officeDocument/2006/relationships/package" Target="embeddings/Dibujo_de_Microsoft_Visio23.vsdx"/><Relationship Id="rId64" Type="http://schemas.openxmlformats.org/officeDocument/2006/relationships/package" Target="embeddings/Dibujo_de_Microsoft_Visio27.vs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Dibujo_de_Microsoft_Visio31.vsdx"/><Relationship Id="rId80" Type="http://schemas.openxmlformats.org/officeDocument/2006/relationships/package" Target="embeddings/Dibujo_de_Microsoft_Visio35.vsdx"/><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package" Target="embeddings/Dibujo_de_Microsoft_Visio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Dibujo_de_Microsoft_Visio14.vsdx"/><Relationship Id="rId46" Type="http://schemas.openxmlformats.org/officeDocument/2006/relationships/package" Target="embeddings/Dibujo_de_Microsoft_Visio18.vsdx"/><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package" Target="embeddings/Dibujo_de_Microsoft_Visio5.vsdx"/><Relationship Id="rId41" Type="http://schemas.openxmlformats.org/officeDocument/2006/relationships/image" Target="media/image17.emf"/><Relationship Id="rId54" Type="http://schemas.openxmlformats.org/officeDocument/2006/relationships/package" Target="embeddings/Dibujo_de_Microsoft_Visio22.vsdx"/><Relationship Id="rId62" Type="http://schemas.openxmlformats.org/officeDocument/2006/relationships/package" Target="embeddings/Dibujo_de_Microsoft_Visio26.vsdx"/><Relationship Id="rId70" Type="http://schemas.openxmlformats.org/officeDocument/2006/relationships/package" Target="embeddings/Dibujo_de_Microsoft_Visio30.vsdx"/><Relationship Id="rId75" Type="http://schemas.openxmlformats.org/officeDocument/2006/relationships/image" Target="media/image3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Dibujo_de_Microsoft_Visio9.vsdx"/><Relationship Id="rId36" Type="http://schemas.openxmlformats.org/officeDocument/2006/relationships/package" Target="embeddings/Dibujo_de_Microsoft_Visio13.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package" Target="embeddings/Dibujo_de_Microsoft_Visio.vsdx"/><Relationship Id="rId31" Type="http://schemas.openxmlformats.org/officeDocument/2006/relationships/image" Target="media/image12.emf"/><Relationship Id="rId44" Type="http://schemas.openxmlformats.org/officeDocument/2006/relationships/package" Target="embeddings/Dibujo_de_Microsoft_Visio17.vsdx"/><Relationship Id="rId52" Type="http://schemas.openxmlformats.org/officeDocument/2006/relationships/package" Target="embeddings/Dibujo_de_Microsoft_Visio21.vsdx"/><Relationship Id="rId60" Type="http://schemas.openxmlformats.org/officeDocument/2006/relationships/package" Target="embeddings/Dibujo_de_Microsoft_Visio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Dibujo_de_Microsoft_Visio34.vsdx"/><Relationship Id="rId81"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Dibujo_de_Microsoft_Visio4.vsdx"/><Relationship Id="rId39" Type="http://schemas.openxmlformats.org/officeDocument/2006/relationships/image" Target="media/image16.emf"/><Relationship Id="rId34" Type="http://schemas.openxmlformats.org/officeDocument/2006/relationships/package" Target="embeddings/Dibujo_de_Microsoft_Visio12.vsdx"/><Relationship Id="rId50" Type="http://schemas.openxmlformats.org/officeDocument/2006/relationships/package" Target="embeddings/Dibujo_de_Microsoft_Visio20.vsdx"/><Relationship Id="rId55" Type="http://schemas.openxmlformats.org/officeDocument/2006/relationships/image" Target="media/image24.emf"/><Relationship Id="rId76" Type="http://schemas.openxmlformats.org/officeDocument/2006/relationships/package" Target="embeddings/Dibujo_de_Microsoft_Visio33.vsdx"/><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Dibujo_de_Microsoft_Visio7.vsdx"/><Relationship Id="rId40" Type="http://schemas.openxmlformats.org/officeDocument/2006/relationships/package" Target="embeddings/Dibujo_de_Microsoft_Visio15.vsdx"/><Relationship Id="rId45" Type="http://schemas.openxmlformats.org/officeDocument/2006/relationships/image" Target="media/image19.emf"/><Relationship Id="rId66" Type="http://schemas.openxmlformats.org/officeDocument/2006/relationships/package" Target="embeddings/Dibujo_de_Microsoft_Visio28.vsdx"/><Relationship Id="rId61" Type="http://schemas.openxmlformats.org/officeDocument/2006/relationships/image" Target="media/image27.emf"/><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blo\AppData\Roaming\Microsoft\Templates\Propuesta%20de%20servici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4E1107449CB4A89ADF70A9CE788F8D1"/>
        <w:category>
          <w:name w:val="General"/>
          <w:gallery w:val="placeholder"/>
        </w:category>
        <w:types>
          <w:type w:val="bbPlcHdr"/>
        </w:types>
        <w:behaviors>
          <w:behavior w:val="content"/>
        </w:behaviors>
        <w:guid w:val="{7612E48C-082D-4B87-B217-665759F91203}"/>
      </w:docPartPr>
      <w:docPartBody>
        <w:p w:rsidR="00E944D1" w:rsidRDefault="00EC430B">
          <w:pPr>
            <w:pStyle w:val="C4E1107449CB4A89ADF70A9CE788F8D1"/>
          </w:pPr>
          <w:r>
            <w:rPr>
              <w:noProof/>
            </w:rPr>
            <w:t>&lt;Su compañía&gt;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C44"/>
    <w:rsid w:val="0000715F"/>
    <w:rsid w:val="001D0E1A"/>
    <w:rsid w:val="007C5F9C"/>
    <w:rsid w:val="00AB3C44"/>
    <w:rsid w:val="00D532F4"/>
    <w:rsid w:val="00E02F45"/>
    <w:rsid w:val="00E944D1"/>
    <w:rsid w:val="00EC430B"/>
    <w:rsid w:val="00F42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4E1107449CB4A89ADF70A9CE788F8D1">
    <w:name w:val="C4E1107449CB4A89ADF70A9CE788F8D1"/>
  </w:style>
  <w:style w:type="character" w:styleId="Textodelmarcadordeposicin">
    <w:name w:val="Placeholder Text"/>
    <w:basedOn w:val="Fuentedeprrafopredeter"/>
    <w:uiPriority w:val="99"/>
    <w:semiHidden/>
    <w:rsid w:val="00AB3C44"/>
    <w:rPr>
      <w:color w:val="808080"/>
    </w:rPr>
  </w:style>
  <w:style w:type="paragraph" w:customStyle="1" w:styleId="60028BCC2CB9435C8667E62842FAA4F2">
    <w:name w:val="60028BCC2CB9435C8667E62842FAA4F2"/>
  </w:style>
  <w:style w:type="paragraph" w:customStyle="1" w:styleId="732843987A5C4F8A9EC1C17E6DA7ED62">
    <w:name w:val="732843987A5C4F8A9EC1C17E6DA7ED62"/>
  </w:style>
  <w:style w:type="paragraph" w:customStyle="1" w:styleId="CB6BF587510E4C4F80E178493C90201D">
    <w:name w:val="CB6BF587510E4C4F80E178493C90201D"/>
  </w:style>
  <w:style w:type="paragraph" w:customStyle="1" w:styleId="FD13899330394F7A899E76F177E450FA">
    <w:name w:val="FD13899330394F7A899E76F177E450FA"/>
    <w:rsid w:val="00AB3C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5688AE2-3FFB-4173-ACCF-A7224277BF3A}">
  <ds:schemaRefs>
    <ds:schemaRef ds:uri="http://schemas.microsoft.com/sharepoint/v3/contenttype/forms"/>
  </ds:schemaRefs>
</ds:datastoreItem>
</file>

<file path=customXml/itemProps2.xml><?xml version="1.0" encoding="utf-8"?>
<ds:datastoreItem xmlns:ds="http://schemas.openxmlformats.org/officeDocument/2006/customXml" ds:itemID="{FC62A68F-F559-4FBD-85B6-F344DDEA6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de servicios</Template>
  <TotalTime>979</TotalTime>
  <Pages>1</Pages>
  <Words>2891</Words>
  <Characters>16481</Characters>
  <Application>Microsoft Office Word</Application>
  <DocSecurity>0</DocSecurity>
  <Lines>137</Lines>
  <Paragraphs>38</Paragraphs>
  <ScaleCrop>false</ScaleCrop>
  <HeadingPairs>
    <vt:vector size="4" baseType="variant">
      <vt:variant>
        <vt:lpstr>Título</vt:lpstr>
      </vt:variant>
      <vt:variant>
        <vt:i4>1</vt:i4>
      </vt:variant>
      <vt:variant>
        <vt:lpstr>Cargo</vt:lpstr>
      </vt:variant>
      <vt:variant>
        <vt:i4>1</vt:i4>
      </vt:variant>
    </vt:vector>
  </HeadingPairs>
  <TitlesOfParts>
    <vt:vector size="2" baseType="lpstr">
      <vt:lpstr/>
      <vt:lpstr/>
    </vt:vector>
  </TitlesOfParts>
  <Company>Warlock soft -</Company>
  <LinksUpToDate>false</LinksUpToDate>
  <CharactersWithSpaces>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colindres</dc:creator>
  <cp:keywords/>
  <cp:lastModifiedBy>jose colindres</cp:lastModifiedBy>
  <cp:revision>17</cp:revision>
  <cp:lastPrinted>2017-12-28T14:18:00Z</cp:lastPrinted>
  <dcterms:created xsi:type="dcterms:W3CDTF">2017-12-11T20:02:00Z</dcterms:created>
  <dcterms:modified xsi:type="dcterms:W3CDTF">2017-12-28T14:18:00Z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TC029118969991</vt:lpwstr>
  </property>
</Properties>
</file>