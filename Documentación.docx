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8A5" w:rsidRPr="006458A5" w:rsidRDefault="003A1104" w:rsidP="006458A5">
      <w:pPr>
        <w:pStyle w:val="Ttulo"/>
      </w:pPr>
      <w:sdt>
        <w:sdtPr>
          <w:alias w:val="Nombre de la compañía"/>
          <w:tag w:val=""/>
          <w:id w:val="1501239775"/>
          <w:placeholder>
            <w:docPart w:val="C4E1107449CB4A89ADF70A9CE788F8D1"/>
          </w:placeholder>
          <w:dataBinding w:prefixMappings="xmlns:ns0='http://schemas.openxmlformats.org/officeDocument/2006/extended-properties' " w:xpath="/ns0:Properties[1]/ns0:Company[1]" w:storeItemID="{6668398D-A668-4E3E-A5EB-62B293D839F1}"/>
          <w:text/>
        </w:sdtPr>
        <w:sdtEndPr/>
        <w:sdtContent>
          <w:r w:rsidR="00D4208A">
            <w:t>Warlock soft -</w:t>
          </w:r>
        </w:sdtContent>
      </w:sdt>
      <w:r w:rsidR="005C2E7F">
        <w:br/>
      </w:r>
      <w:r w:rsidR="00D4208A">
        <w:t>red social</w:t>
      </w:r>
      <w:r w:rsidR="006458A5">
        <w:t xml:space="preserve"> orientada a desarrollo de proyectos</w:t>
      </w:r>
      <w:bookmarkStart w:id="0" w:name="_GoBack"/>
      <w:bookmarkEnd w:id="0"/>
    </w:p>
    <w:p w:rsidR="00551074" w:rsidRDefault="00D4208A">
      <w:pPr>
        <w:pStyle w:val="Ttulo1"/>
      </w:pPr>
      <w:r>
        <w:t>definicion de la solucion</w:t>
      </w:r>
    </w:p>
    <w:p w:rsidR="00551074" w:rsidRDefault="00D4208A">
      <w:pPr>
        <w:pStyle w:val="Ttulo2"/>
      </w:pPr>
      <w:r>
        <w:t>O</w:t>
      </w:r>
      <w:r w:rsidR="005C2E7F">
        <w:rPr>
          <w:noProof/>
        </w:rPr>
        <w:t>bjetivo</w:t>
      </w:r>
      <w:r w:rsidR="00565610">
        <w:rPr>
          <w:noProof/>
        </w:rPr>
        <w:t xml:space="preserve"> General</w:t>
      </w:r>
    </w:p>
    <w:p w:rsidR="00551074" w:rsidRDefault="00551074">
      <w:pPr>
        <w:pStyle w:val="Sinespaciado"/>
      </w:pPr>
    </w:p>
    <w:p w:rsidR="00551074" w:rsidRDefault="00565610">
      <w:pPr>
        <w:pStyle w:val="Listaconvietas"/>
      </w:pPr>
      <w:r>
        <w:t>Crear una página web sencilla con una interfaz amigable capaz de permitir al usuario, interactuar con otros.</w:t>
      </w:r>
    </w:p>
    <w:p w:rsidR="00D4208A" w:rsidRDefault="00D4208A" w:rsidP="00D4208A">
      <w:pPr>
        <w:pStyle w:val="Ttulo2"/>
      </w:pPr>
      <w:r>
        <w:t>O</w:t>
      </w:r>
      <w:r>
        <w:rPr>
          <w:noProof/>
        </w:rPr>
        <w:t xml:space="preserve">bjetivos </w:t>
      </w:r>
      <w:r>
        <w:rPr>
          <w:noProof/>
        </w:rPr>
        <w:t>Específicos</w:t>
      </w:r>
    </w:p>
    <w:p w:rsidR="00D4208A" w:rsidRDefault="00D4208A" w:rsidP="00D4208A">
      <w:pPr>
        <w:pStyle w:val="Sinespaciado"/>
      </w:pPr>
    </w:p>
    <w:p w:rsidR="00D4208A" w:rsidRDefault="00565610" w:rsidP="00D4208A">
      <w:pPr>
        <w:pStyle w:val="Listaconvietas"/>
      </w:pPr>
      <w:r>
        <w:t>Hacer uso de una base de datos para almacenar la información de los usuarios.</w:t>
      </w:r>
    </w:p>
    <w:p w:rsidR="00D4208A" w:rsidRDefault="00FB0B54" w:rsidP="0076429B">
      <w:pPr>
        <w:pStyle w:val="Listaconvietas"/>
        <w:jc w:val="both"/>
      </w:pPr>
      <w:r>
        <w:t>Permitir el uso de comentarios a publicaciones de otros usuarios para permitir mayor interacción entre los mismos.</w:t>
      </w:r>
    </w:p>
    <w:p w:rsidR="00551074" w:rsidRDefault="00D4208A">
      <w:pPr>
        <w:pStyle w:val="Ttulo2"/>
      </w:pPr>
      <w:r>
        <w:t>Alcances del proyecto</w:t>
      </w:r>
    </w:p>
    <w:p w:rsidR="00551074" w:rsidRDefault="00551074">
      <w:pPr>
        <w:pStyle w:val="Sinespaciado"/>
      </w:pPr>
    </w:p>
    <w:p w:rsidR="00551074" w:rsidRDefault="00B05DF7">
      <w:pPr>
        <w:pStyle w:val="Listaconvietas"/>
        <w:rPr>
          <w:noProof/>
        </w:rPr>
      </w:pPr>
      <w:r>
        <w:rPr>
          <w:noProof/>
        </w:rPr>
        <w:t>Incrementar la satisfacción del cliente.</w:t>
      </w:r>
    </w:p>
    <w:p w:rsidR="00551074" w:rsidRDefault="00B05DF7">
      <w:pPr>
        <w:pStyle w:val="Listaconvietas"/>
        <w:rPr>
          <w:noProof/>
        </w:rPr>
      </w:pPr>
      <w:r>
        <w:rPr>
          <w:noProof/>
        </w:rPr>
        <w:t>Implementar un servicio con funcionalidades innovadoras.</w:t>
      </w:r>
    </w:p>
    <w:p w:rsidR="00B05DF7" w:rsidRDefault="00B05DF7">
      <w:pPr>
        <w:pStyle w:val="Listaconvietas"/>
        <w:rPr>
          <w:noProof/>
        </w:rPr>
      </w:pPr>
      <w:r>
        <w:rPr>
          <w:noProof/>
        </w:rPr>
        <w:t>Crear una plataforma para dar a conocer a los usuarios según sus habilidades.</w:t>
      </w:r>
    </w:p>
    <w:p w:rsidR="00B05DF7" w:rsidRDefault="00B05DF7" w:rsidP="00B05DF7">
      <w:pPr>
        <w:pStyle w:val="Listaconvietas"/>
        <w:numPr>
          <w:ilvl w:val="0"/>
          <w:numId w:val="0"/>
        </w:numPr>
        <w:ind w:left="432" w:hanging="288"/>
        <w:rPr>
          <w:noProof/>
        </w:rPr>
      </w:pPr>
    </w:p>
    <w:p w:rsidR="00B05DF7" w:rsidRDefault="00B05DF7" w:rsidP="0076429B">
      <w:pPr>
        <w:pStyle w:val="Listaconvietas"/>
        <w:numPr>
          <w:ilvl w:val="0"/>
          <w:numId w:val="0"/>
        </w:numPr>
        <w:ind w:hanging="6"/>
        <w:jc w:val="both"/>
        <w:rPr>
          <w:noProof/>
        </w:rPr>
      </w:pPr>
      <w:r>
        <w:rPr>
          <w:noProof/>
        </w:rPr>
        <w:t>Con el proyecto se busca crear una red social que permita la facilitación de comunicación ente usuarios que no se encuentren en un lugar cercano y conocer mejor las cualidades de otro</w:t>
      </w:r>
      <w:r w:rsidR="007D45F2">
        <w:rPr>
          <w:noProof/>
        </w:rPr>
        <w:t>, de forma que puedan reunir y formar una comunidad con un fin en común, el desarrollo de proyectos.</w:t>
      </w:r>
    </w:p>
    <w:p w:rsidR="00551074" w:rsidRDefault="00D4208A" w:rsidP="00D4208A">
      <w:pPr>
        <w:pStyle w:val="Ttulo2"/>
        <w:rPr>
          <w:noProof/>
        </w:rPr>
      </w:pPr>
      <w:r>
        <w:rPr>
          <w:noProof/>
        </w:rPr>
        <w:t xml:space="preserve">Panorama general de la aplicación </w:t>
      </w:r>
    </w:p>
    <w:p w:rsidR="00D4208A" w:rsidRPr="00D4208A" w:rsidRDefault="00D4208A" w:rsidP="00D4208A"/>
    <w:p w:rsidR="00551074" w:rsidRDefault="007D45F2" w:rsidP="0076429B">
      <w:pPr>
        <w:pStyle w:val="Listaconvietas"/>
        <w:numPr>
          <w:ilvl w:val="0"/>
          <w:numId w:val="0"/>
        </w:numPr>
        <w:spacing w:after="40"/>
        <w:jc w:val="both"/>
        <w:rPr>
          <w:noProof/>
        </w:rPr>
      </w:pPr>
      <w:r>
        <w:rPr>
          <w:noProof/>
        </w:rPr>
        <w:t>Este proyecto tiene como objetivo, tener una red social, en la cual, muchos usuarios con diferentes gustos, conocimientos, habilidades y aptitudes; pueden convivir el uno con el otro. Esta red social ayudará a los usuarios a ser reclutados para la realización de proyectos según sus habilidades.</w:t>
      </w:r>
    </w:p>
    <w:p w:rsidR="007D45F2" w:rsidRDefault="007D45F2" w:rsidP="0076429B">
      <w:pPr>
        <w:pStyle w:val="Listaconvietas"/>
        <w:numPr>
          <w:ilvl w:val="0"/>
          <w:numId w:val="0"/>
        </w:numPr>
        <w:spacing w:after="40"/>
        <w:jc w:val="both"/>
        <w:rPr>
          <w:noProof/>
        </w:rPr>
      </w:pPr>
    </w:p>
    <w:p w:rsidR="007D45F2" w:rsidRDefault="007D45F2" w:rsidP="0076429B">
      <w:pPr>
        <w:pStyle w:val="Listaconvietas"/>
        <w:numPr>
          <w:ilvl w:val="0"/>
          <w:numId w:val="0"/>
        </w:numPr>
        <w:spacing w:after="40"/>
        <w:jc w:val="both"/>
        <w:rPr>
          <w:noProof/>
        </w:rPr>
      </w:pPr>
      <w:r>
        <w:rPr>
          <w:noProof/>
        </w:rPr>
        <w:t>Según la forma en como se desenvuelvan y a los servicios prestados por cada usuario, se pueden valorar las habilidades que ellos tengan en su perfil, calificandolas con un sistema de punteo llamado karma</w:t>
      </w:r>
      <w:r w:rsidR="00902CBF">
        <w:rPr>
          <w:noProof/>
        </w:rPr>
        <w:t>. Se puede contratar a los usuarios basandose en las estadisticas que cada uno tiene como los puntos de karma que posean, en cuantos proyectos a trabajado, etc.</w:t>
      </w:r>
    </w:p>
    <w:p w:rsidR="00902CBF" w:rsidRDefault="00902CBF" w:rsidP="0076429B">
      <w:pPr>
        <w:pStyle w:val="Listaconvietas"/>
        <w:numPr>
          <w:ilvl w:val="0"/>
          <w:numId w:val="0"/>
        </w:numPr>
        <w:spacing w:after="40"/>
        <w:jc w:val="both"/>
        <w:rPr>
          <w:noProof/>
        </w:rPr>
      </w:pPr>
    </w:p>
    <w:p w:rsidR="0076429B" w:rsidRDefault="0076429B" w:rsidP="0076429B">
      <w:pPr>
        <w:pStyle w:val="Listaconvietas"/>
        <w:numPr>
          <w:ilvl w:val="0"/>
          <w:numId w:val="0"/>
        </w:numPr>
        <w:spacing w:after="40"/>
        <w:jc w:val="both"/>
        <w:rPr>
          <w:noProof/>
        </w:rPr>
      </w:pPr>
      <w:r>
        <w:rPr>
          <w:noProof/>
        </w:rPr>
        <w:t>Cada usuario que esté registrado puede realizar publicaciones que pueden ser comentadas por otros usuarios así como también, realizar comentarios sobre las publicaciones de sus contactos. Tambien tienen la opción de mandar mensajes privados a los contactos y eliminar contactos que ya no deseen.</w:t>
      </w:r>
    </w:p>
    <w:p w:rsidR="00902CBF" w:rsidRDefault="00902CBF" w:rsidP="007D45F2">
      <w:pPr>
        <w:pStyle w:val="Listaconvietas"/>
        <w:numPr>
          <w:ilvl w:val="0"/>
          <w:numId w:val="0"/>
        </w:numPr>
        <w:spacing w:after="40"/>
        <w:rPr>
          <w:noProof/>
        </w:rPr>
      </w:pPr>
    </w:p>
    <w:p w:rsidR="0076429B" w:rsidRDefault="0076429B" w:rsidP="007D45F2">
      <w:pPr>
        <w:pStyle w:val="Listaconvietas"/>
        <w:numPr>
          <w:ilvl w:val="0"/>
          <w:numId w:val="0"/>
        </w:numPr>
        <w:spacing w:after="40"/>
        <w:rPr>
          <w:noProof/>
        </w:rPr>
      </w:pPr>
      <w:r>
        <w:rPr>
          <w:noProof/>
        </w:rPr>
        <w:lastRenderedPageBreak/>
        <w:t>Un usuario que posea 100 puntos de karma</w:t>
      </w:r>
      <w:r w:rsidR="00951936">
        <w:rPr>
          <w:noProof/>
        </w:rPr>
        <w:t xml:space="preserve"> puede crear grupos o comunidades llamadas Asociaciones, las cuales poseen un nombre, un objetivo y un logo; donde el adeministrador agrega a otros usuarios por medio de invitaciones pero si un usuario ya pertene a una asociación, este ya no puede ser invitado a otra. </w:t>
      </w:r>
    </w:p>
    <w:p w:rsidR="00951936" w:rsidRDefault="00951936" w:rsidP="006458A5">
      <w:pPr>
        <w:pStyle w:val="Listaconvietas"/>
        <w:numPr>
          <w:ilvl w:val="0"/>
          <w:numId w:val="0"/>
        </w:numPr>
        <w:spacing w:after="40"/>
        <w:jc w:val="both"/>
        <w:rPr>
          <w:noProof/>
        </w:rPr>
      </w:pPr>
      <w:r>
        <w:rPr>
          <w:noProof/>
        </w:rPr>
        <w:t xml:space="preserve">Las habilidades y conocimientos son caracteristicas que cada usuario puede tener en la red social. </w:t>
      </w:r>
      <w:r w:rsidR="00C909B6">
        <w:rPr>
          <w:noProof/>
        </w:rPr>
        <w:t>Al estar suscrito a una de esas, las solicitudes de proyectos que aparecerán, serán conforme a las suscripciones de habilidades y conocimientos que posean. Los dueños del proyecto podrán calificar los conocimientos de los usuarios que hayan contrado ya sea con un punto posito o un punto negativo, dependiendo del rendimiento del usuario. El creador del proyecto puede dar un maximo de 10 puntos karma por proyecto o 5 maximo por tarea. Los demás usuarios tambien pueden votar si estos poseen mas de 20 puntos karma</w:t>
      </w:r>
      <w:r w:rsidR="006458A5">
        <w:rPr>
          <w:noProof/>
        </w:rPr>
        <w:t xml:space="preserve"> y solo pueden votar 1 punto karma por cada habilidan de un usuario, una vez votaron, ya no pueden volver a hacerlo.</w:t>
      </w:r>
    </w:p>
    <w:p w:rsidR="006458A5" w:rsidRDefault="006458A5" w:rsidP="006458A5">
      <w:pPr>
        <w:pStyle w:val="Listaconvietas"/>
        <w:numPr>
          <w:ilvl w:val="0"/>
          <w:numId w:val="0"/>
        </w:numPr>
        <w:spacing w:after="40"/>
        <w:jc w:val="both"/>
        <w:rPr>
          <w:noProof/>
        </w:rPr>
      </w:pPr>
    </w:p>
    <w:p w:rsidR="006458A5" w:rsidRDefault="006458A5" w:rsidP="006458A5">
      <w:pPr>
        <w:pStyle w:val="Listaconvietas"/>
        <w:numPr>
          <w:ilvl w:val="0"/>
          <w:numId w:val="0"/>
        </w:numPr>
        <w:spacing w:after="40"/>
        <w:jc w:val="both"/>
        <w:rPr>
          <w:noProof/>
        </w:rPr>
      </w:pPr>
      <w:r>
        <w:rPr>
          <w:noProof/>
        </w:rPr>
        <w:t>Cada proyecto y tarea tienen el precio que el creador esta dispuesto a pagar y una vez finalizada cada tarea o proyecto, se les pagará a cada usuario que trabajó en el proyecto.</w:t>
      </w:r>
    </w:p>
    <w:p w:rsidR="00D4208A" w:rsidRDefault="00D4208A" w:rsidP="00D4208A">
      <w:pPr>
        <w:pStyle w:val="Ttulo2"/>
        <w:rPr>
          <w:noProof/>
        </w:rPr>
      </w:pPr>
      <w:r>
        <w:rPr>
          <w:noProof/>
        </w:rPr>
        <w:t>Funciones del sistema</w:t>
      </w:r>
    </w:p>
    <w:p w:rsidR="00D4208A" w:rsidRPr="00D4208A" w:rsidRDefault="00D4208A" w:rsidP="00D4208A"/>
    <w:p w:rsidR="00D4208A" w:rsidRDefault="00D4208A" w:rsidP="00D4208A">
      <w:pPr>
        <w:pStyle w:val="Listaconvietas"/>
        <w:spacing w:after="40"/>
        <w:rPr>
          <w:noProof/>
        </w:rPr>
      </w:pPr>
      <w:r>
        <w:rPr>
          <w:noProof/>
        </w:rPr>
        <w:t>&lt;Recomendación 1: Declaración de la primera recomendación&gt;</w:t>
      </w:r>
    </w:p>
    <w:p w:rsidR="00D4208A" w:rsidRDefault="00D4208A" w:rsidP="00D4208A">
      <w:pPr>
        <w:pStyle w:val="Listaconvietas"/>
        <w:spacing w:after="40"/>
        <w:rPr>
          <w:noProof/>
        </w:rPr>
      </w:pPr>
      <w:r>
        <w:rPr>
          <w:noProof/>
        </w:rPr>
        <w:t>&lt;Recomendación 2: Declaración de la segunda recomendación&gt;</w:t>
      </w:r>
    </w:p>
    <w:p w:rsidR="00D4208A" w:rsidRDefault="00D4208A" w:rsidP="00D4208A">
      <w:pPr>
        <w:pStyle w:val="Listaconvietas"/>
        <w:spacing w:after="40"/>
        <w:rPr>
          <w:noProof/>
        </w:rPr>
      </w:pPr>
      <w:r>
        <w:rPr>
          <w:noProof/>
        </w:rPr>
        <w:t>&lt;Recomendación 3: Declaración de la tercera recomendación&gt;</w:t>
      </w:r>
    </w:p>
    <w:p w:rsidR="00D4208A" w:rsidRDefault="00D4208A" w:rsidP="00D4208A">
      <w:pPr>
        <w:pStyle w:val="Listaconvietas"/>
        <w:numPr>
          <w:ilvl w:val="0"/>
          <w:numId w:val="0"/>
        </w:numPr>
        <w:spacing w:after="40"/>
        <w:ind w:left="432"/>
        <w:rPr>
          <w:noProof/>
        </w:rPr>
      </w:pPr>
    </w:p>
    <w:p w:rsidR="00D4208A" w:rsidRDefault="00D4208A" w:rsidP="00D4208A">
      <w:pPr>
        <w:pStyle w:val="Ttulo2"/>
        <w:rPr>
          <w:noProof/>
        </w:rPr>
      </w:pPr>
      <w:r>
        <w:rPr>
          <w:noProof/>
        </w:rPr>
        <w:t>Atributos del sistema</w:t>
      </w:r>
    </w:p>
    <w:p w:rsidR="00D4208A" w:rsidRPr="00D4208A" w:rsidRDefault="00D4208A" w:rsidP="00D4208A"/>
    <w:p w:rsidR="00D4208A" w:rsidRDefault="00D4208A" w:rsidP="00D4208A">
      <w:pPr>
        <w:pStyle w:val="Listaconvietas"/>
        <w:spacing w:after="40"/>
        <w:rPr>
          <w:noProof/>
        </w:rPr>
      </w:pPr>
      <w:r>
        <w:rPr>
          <w:noProof/>
        </w:rPr>
        <w:t>&lt;Recomendación 1: Declaración de la primera recomendación&gt;</w:t>
      </w:r>
    </w:p>
    <w:p w:rsidR="00D4208A" w:rsidRDefault="00D4208A" w:rsidP="00D4208A">
      <w:pPr>
        <w:pStyle w:val="Listaconvietas"/>
        <w:spacing w:after="40"/>
        <w:rPr>
          <w:noProof/>
        </w:rPr>
      </w:pPr>
      <w:r>
        <w:rPr>
          <w:noProof/>
        </w:rPr>
        <w:t>&lt;Recomendación 2: Declaración de la segunda recomendación&gt;</w:t>
      </w:r>
    </w:p>
    <w:p w:rsidR="00D4208A" w:rsidRDefault="00D4208A" w:rsidP="00D4208A">
      <w:pPr>
        <w:pStyle w:val="Listaconvietas"/>
        <w:spacing w:after="40"/>
        <w:rPr>
          <w:noProof/>
        </w:rPr>
      </w:pPr>
      <w:r>
        <w:rPr>
          <w:noProof/>
        </w:rPr>
        <w:t>&lt;Recomendación 3: Declaración de la tercera recomendación&gt;</w:t>
      </w:r>
    </w:p>
    <w:p w:rsidR="00093020" w:rsidRDefault="00093020" w:rsidP="00093020">
      <w:pPr>
        <w:pStyle w:val="Ttulo2"/>
        <w:rPr>
          <w:noProof/>
        </w:rPr>
      </w:pPr>
      <w:r>
        <w:rPr>
          <w:noProof/>
        </w:rPr>
        <w:t xml:space="preserve">Definicion de clientes de la aplicación </w:t>
      </w:r>
    </w:p>
    <w:p w:rsidR="00093020" w:rsidRPr="00D4208A" w:rsidRDefault="00093020" w:rsidP="00093020"/>
    <w:p w:rsidR="00093020" w:rsidRDefault="00093020" w:rsidP="00093020">
      <w:pPr>
        <w:pStyle w:val="Listaconvietas"/>
        <w:spacing w:after="40"/>
        <w:rPr>
          <w:noProof/>
        </w:rPr>
      </w:pPr>
      <w:r>
        <w:rPr>
          <w:noProof/>
        </w:rPr>
        <w:t>&lt;Recomendación 1: Declaración de la primera recomendación&gt;</w:t>
      </w:r>
    </w:p>
    <w:p w:rsidR="00093020" w:rsidRDefault="00093020" w:rsidP="00093020">
      <w:pPr>
        <w:pStyle w:val="Listaconvietas"/>
        <w:spacing w:after="40"/>
        <w:rPr>
          <w:noProof/>
        </w:rPr>
      </w:pPr>
      <w:r>
        <w:rPr>
          <w:noProof/>
        </w:rPr>
        <w:t>&lt;Recomendación 2: Declaración de la segunda recomendación&gt;</w:t>
      </w:r>
    </w:p>
    <w:p w:rsidR="00093020" w:rsidRDefault="00093020" w:rsidP="00093020">
      <w:pPr>
        <w:pStyle w:val="Listaconvietas"/>
        <w:spacing w:after="40"/>
        <w:rPr>
          <w:noProof/>
        </w:rPr>
      </w:pPr>
      <w:r>
        <w:rPr>
          <w:noProof/>
        </w:rPr>
        <w:t>&lt;Recomendación 3: Declaración de la tercera recomendación&gt;</w:t>
      </w:r>
    </w:p>
    <w:p w:rsidR="00D4208A" w:rsidRDefault="00D4208A" w:rsidP="00016150">
      <w:pPr>
        <w:pStyle w:val="Ttulo1"/>
        <w:spacing w:before="500"/>
        <w:rPr>
          <w:noProof/>
        </w:rPr>
      </w:pPr>
    </w:p>
    <w:p w:rsidR="00551074" w:rsidRDefault="00093020" w:rsidP="00016150">
      <w:pPr>
        <w:pStyle w:val="Ttulo1"/>
        <w:spacing w:before="500"/>
        <w:rPr>
          <w:noProof/>
        </w:rPr>
      </w:pPr>
      <w:r>
        <w:rPr>
          <w:noProof/>
        </w:rPr>
        <w:t>casos de uso</w:t>
      </w:r>
    </w:p>
    <w:p w:rsidR="00551074" w:rsidRDefault="00093020" w:rsidP="00093020">
      <w:pPr>
        <w:pStyle w:val="Ttulo2"/>
        <w:rPr>
          <w:noProof/>
        </w:rPr>
      </w:pPr>
      <w:r>
        <w:rPr>
          <w:noProof/>
        </w:rPr>
        <w:t xml:space="preserve">Alto nivel – Definición </w:t>
      </w:r>
    </w:p>
    <w:p w:rsidR="00093020" w:rsidRPr="00093020" w:rsidRDefault="00093020" w:rsidP="00093020"/>
    <w:p w:rsidR="00093020" w:rsidRDefault="00093020">
      <w:pPr>
        <w:pStyle w:val="Ttulo2"/>
        <w:rPr>
          <w:noProof/>
        </w:rPr>
      </w:pPr>
      <w:r>
        <w:rPr>
          <w:noProof/>
        </w:rPr>
        <w:lastRenderedPageBreak/>
        <w:t>Alto nivel – Diagrama</w:t>
      </w:r>
    </w:p>
    <w:p w:rsidR="00551074" w:rsidRDefault="00093020" w:rsidP="00093020">
      <w:pPr>
        <w:rPr>
          <w:noProof/>
        </w:rPr>
      </w:pPr>
      <w:r>
        <w:rPr>
          <w:noProof/>
        </w:rPr>
        <w:t xml:space="preserve"> </w:t>
      </w:r>
    </w:p>
    <w:p w:rsidR="00093020" w:rsidRDefault="00093020" w:rsidP="00093020">
      <w:pPr>
        <w:pStyle w:val="Ttulo2"/>
        <w:rPr>
          <w:noProof/>
        </w:rPr>
      </w:pPr>
      <w:r>
        <w:rPr>
          <w:noProof/>
        </w:rPr>
        <w:t xml:space="preserve">Expandidos </w:t>
      </w:r>
      <w:r>
        <w:rPr>
          <w:noProof/>
        </w:rPr>
        <w:t xml:space="preserve"> – Definición </w:t>
      </w:r>
    </w:p>
    <w:p w:rsidR="00093020" w:rsidRPr="00093020" w:rsidRDefault="00093020" w:rsidP="00093020"/>
    <w:p w:rsidR="00093020" w:rsidRDefault="00093020" w:rsidP="00093020">
      <w:pPr>
        <w:pStyle w:val="Ttulo2"/>
        <w:rPr>
          <w:noProof/>
        </w:rPr>
      </w:pPr>
      <w:r>
        <w:rPr>
          <w:noProof/>
        </w:rPr>
        <w:t xml:space="preserve">Expandidos </w:t>
      </w:r>
      <w:r>
        <w:rPr>
          <w:noProof/>
        </w:rPr>
        <w:t xml:space="preserve"> – Diagrama</w:t>
      </w:r>
    </w:p>
    <w:p w:rsidR="00551074" w:rsidRDefault="00551074" w:rsidP="00093020">
      <w:pPr>
        <w:pStyle w:val="Ttulo2"/>
        <w:rPr>
          <w:noProof/>
        </w:rPr>
      </w:pPr>
    </w:p>
    <w:sectPr w:rsidR="00551074">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104" w:rsidRDefault="003A1104">
      <w:pPr>
        <w:spacing w:after="0" w:line="240" w:lineRule="auto"/>
      </w:pPr>
      <w:r>
        <w:separator/>
      </w:r>
    </w:p>
  </w:endnote>
  <w:endnote w:type="continuationSeparator" w:id="0">
    <w:p w:rsidR="003A1104" w:rsidRDefault="003A1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104" w:rsidRDefault="003A1104">
      <w:pPr>
        <w:spacing w:after="0" w:line="240" w:lineRule="auto"/>
      </w:pPr>
      <w:r>
        <w:separator/>
      </w:r>
    </w:p>
  </w:footnote>
  <w:footnote w:type="continuationSeparator" w:id="0">
    <w:p w:rsidR="003A1104" w:rsidRDefault="003A1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1074" w:rsidRDefault="005C2E7F">
    <w:pPr>
      <w:pStyle w:val="Encabezado"/>
    </w:pPr>
    <w:r>
      <w:rPr>
        <w:noProof/>
        <w:lang w:val="en-US" w:eastAsia="zh-CN"/>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Cuadro de texto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1074" w:rsidRDefault="005C2E7F">
                          <w:pPr>
                            <w:pStyle w:val="Piedepgina"/>
                          </w:pPr>
                          <w:r>
                            <w:fldChar w:fldCharType="begin"/>
                          </w:r>
                          <w:r>
                            <w:instrText>PAGE   \* MERGEFORMAT</w:instrText>
                          </w:r>
                          <w:r>
                            <w:fldChar w:fldCharType="separate"/>
                          </w:r>
                          <w:r w:rsidR="007948AE">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" filled="f" stroked="f" strokeweight=".5pt">
              <v:textbox style="mso-fit-shape-to-text:t" inset="0,0,0,0">
                <w:txbxContent>
                  <w:p w:rsidR="00551074" w:rsidRDefault="005C2E7F">
                    <w:pPr>
                      <w:pStyle w:val="Piedepgina"/>
                    </w:pPr>
                    <w:r>
                      <w:fldChar w:fldCharType="begin"/>
                    </w:r>
                    <w:r>
                      <w:instrText>PAGE   \* MERGEFORMAT</w:instrText>
                    </w:r>
                    <w:r>
                      <w:fldChar w:fldCharType="separate"/>
                    </w:r>
                    <w:r w:rsidR="007948AE">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57E5D71"/>
    <w:multiLevelType w:val="hybridMultilevel"/>
    <w:tmpl w:val="BFBE56B6"/>
    <w:lvl w:ilvl="0" w:tplc="DF622CE6">
      <w:start w:val="1"/>
      <w:numFmt w:val="bullet"/>
      <w:pStyle w:val="Listaconvietas"/>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08A"/>
    <w:rsid w:val="00016150"/>
    <w:rsid w:val="00037EA1"/>
    <w:rsid w:val="00093020"/>
    <w:rsid w:val="000F738F"/>
    <w:rsid w:val="00133EA1"/>
    <w:rsid w:val="001A1188"/>
    <w:rsid w:val="002D2554"/>
    <w:rsid w:val="003A1104"/>
    <w:rsid w:val="003E3E0C"/>
    <w:rsid w:val="00412DBC"/>
    <w:rsid w:val="0051611D"/>
    <w:rsid w:val="00551074"/>
    <w:rsid w:val="00565610"/>
    <w:rsid w:val="005C2E7F"/>
    <w:rsid w:val="006356DC"/>
    <w:rsid w:val="006458A5"/>
    <w:rsid w:val="0076429B"/>
    <w:rsid w:val="007948AE"/>
    <w:rsid w:val="007D45F2"/>
    <w:rsid w:val="008277D0"/>
    <w:rsid w:val="008C75DD"/>
    <w:rsid w:val="00902CBF"/>
    <w:rsid w:val="00951936"/>
    <w:rsid w:val="009E3044"/>
    <w:rsid w:val="00A03D31"/>
    <w:rsid w:val="00A47989"/>
    <w:rsid w:val="00AF304B"/>
    <w:rsid w:val="00B05DF7"/>
    <w:rsid w:val="00B2566A"/>
    <w:rsid w:val="00C909B6"/>
    <w:rsid w:val="00CA1B0E"/>
    <w:rsid w:val="00CD5D50"/>
    <w:rsid w:val="00D4208A"/>
    <w:rsid w:val="00D935A5"/>
    <w:rsid w:val="00DD1C0E"/>
    <w:rsid w:val="00EA0A28"/>
    <w:rsid w:val="00ED597F"/>
    <w:rsid w:val="00F2643C"/>
    <w:rsid w:val="00FB0B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CE225"/>
  <w15:chartTrackingRefBased/>
  <w15:docId w15:val="{26C4A685-526A-4B49-99F8-6046285E0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sz w:val="18"/>
        <w:lang w:val="es-ES" w:eastAsia="es-ES"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600" w:after="240" w:line="240" w:lineRule="auto"/>
      <w:outlineLvl w:val="0"/>
    </w:pPr>
    <w:rPr>
      <w:b/>
      <w:bCs/>
      <w:caps/>
      <w:color w:val="1F4E79" w:themeColor="accent1" w:themeShade="80"/>
      <w:sz w:val="28"/>
    </w:rPr>
  </w:style>
  <w:style w:type="paragraph" w:styleId="Ttulo2">
    <w:name w:val="heading 2"/>
    <w:basedOn w:val="Normal"/>
    <w:next w:val="Normal"/>
    <w:link w:val="Ttulo2Car"/>
    <w:uiPriority w:val="9"/>
    <w:unhideWhenUsed/>
    <w:qFormat/>
    <w:pPr>
      <w:keepNext/>
      <w:keepLines/>
      <w:spacing w:before="360" w:after="120" w:line="240" w:lineRule="auto"/>
      <w:outlineLvl w:val="1"/>
    </w:pPr>
    <w:rPr>
      <w:b/>
      <w:bCs/>
      <w:color w:val="5B9BD5" w:themeColor="accen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tuloCar">
    <w:name w:val="Título Car"/>
    <w:basedOn w:val="Fuentedeprrafopredeter"/>
    <w:link w:val="Ttulo"/>
    <w:uiPriority w:val="10"/>
    <w:rPr>
      <w:rFonts w:asciiTheme="majorHAnsi" w:eastAsiaTheme="majorEastAsia" w:hAnsiTheme="majorHAnsi" w:cstheme="majorBidi"/>
      <w:caps/>
      <w:color w:val="1F4E79" w:themeColor="accent1" w:themeShade="80"/>
      <w:kern w:val="28"/>
      <w:sz w:val="38"/>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tuloCar">
    <w:name w:val="Subtítulo Car"/>
    <w:basedOn w:val="Fuentedeprrafopredeter"/>
    <w:link w:val="Subttulo"/>
    <w:uiPriority w:val="11"/>
    <w:rPr>
      <w:b/>
      <w:bCs/>
      <w:color w:val="5B9BD5" w:themeColor="accent1"/>
      <w:sz w:val="24"/>
    </w:rPr>
  </w:style>
  <w:style w:type="character" w:customStyle="1" w:styleId="Ttulo1Car">
    <w:name w:val="Título 1 Car"/>
    <w:basedOn w:val="Fuentedeprrafopredeter"/>
    <w:link w:val="Ttulo1"/>
    <w:uiPriority w:val="9"/>
    <w:rPr>
      <w:b/>
      <w:bCs/>
      <w:caps/>
      <w:color w:val="1F4E79" w:themeColor="accent1" w:themeShade="80"/>
      <w:sz w:val="28"/>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extodesugerencia">
    <w:name w:val="Texto de sugerencia"/>
    <w:basedOn w:val="Normal"/>
    <w:uiPriority w:val="99"/>
    <w:pPr>
      <w:spacing w:after="160" w:line="264" w:lineRule="auto"/>
      <w:ind w:right="576"/>
    </w:pPr>
    <w:rPr>
      <w:i/>
      <w:iCs/>
      <w:color w:val="7F7F7F" w:themeColor="text1" w:themeTint="80"/>
      <w:sz w:val="16"/>
    </w:rPr>
  </w:style>
  <w:style w:type="character" w:styleId="Textodelmarcadordeposicin">
    <w:name w:val="Placeholder Text"/>
    <w:basedOn w:val="Fuentedeprrafopredeter"/>
    <w:uiPriority w:val="99"/>
    <w:semiHidden/>
    <w:rPr>
      <w:color w:val="808080"/>
    </w:rPr>
  </w:style>
  <w:style w:type="paragraph" w:styleId="Sinespaciado">
    <w:name w:val="No Spacing"/>
    <w:uiPriority w:val="36"/>
    <w:qFormat/>
    <w:pPr>
      <w:spacing w:after="0" w:line="240" w:lineRule="auto"/>
    </w:pPr>
  </w:style>
  <w:style w:type="character" w:customStyle="1" w:styleId="Ttulo2Car">
    <w:name w:val="Título 2 Car"/>
    <w:basedOn w:val="Fuentedeprrafopredeter"/>
    <w:link w:val="Ttulo2"/>
    <w:uiPriority w:val="9"/>
    <w:rPr>
      <w:b/>
      <w:bCs/>
      <w:color w:val="5B9BD5" w:themeColor="accent1"/>
      <w:sz w:val="24"/>
    </w:rPr>
  </w:style>
  <w:style w:type="paragraph" w:styleId="Listaconvietas">
    <w:name w:val="List Bullet"/>
    <w:basedOn w:val="Normal"/>
    <w:uiPriority w:val="1"/>
    <w:unhideWhenUsed/>
    <w:qFormat/>
    <w:pPr>
      <w:numPr>
        <w:numId w:val="2"/>
      </w:numPr>
      <w:spacing w:after="60"/>
    </w:p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PiedepginaCar">
    <w:name w:val="Pie de página Car"/>
    <w:basedOn w:val="Fuentedeprrafopredeter"/>
    <w:link w:val="Piedepgina"/>
    <w:uiPriority w:val="99"/>
    <w:rPr>
      <w:rFonts w:asciiTheme="majorHAnsi" w:eastAsiaTheme="majorEastAsia" w:hAnsiTheme="majorHAnsi" w:cstheme="majorBidi"/>
      <w:noProof/>
      <w:color w:val="1F4E79" w:themeColor="accent1" w:themeShade="80"/>
      <w:sz w:val="20"/>
    </w:rPr>
  </w:style>
  <w:style w:type="table" w:styleId="Tabladecuadrcula4-nfasis1">
    <w:name w:val="Grid Table 4 Accent 1"/>
    <w:basedOn w:val="Tabla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Cuadrculadetab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Propuesta">
    <w:name w:val="Tabla Propuesta"/>
    <w:basedOn w:val="Tabla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Textonotapie">
    <w:name w:val="footnote text"/>
    <w:basedOn w:val="Normal"/>
    <w:link w:val="TextonotapieCar"/>
    <w:uiPriority w:val="12"/>
    <w:unhideWhenUsed/>
    <w:qFormat/>
    <w:pPr>
      <w:spacing w:before="140" w:after="0" w:line="240" w:lineRule="auto"/>
    </w:pPr>
    <w:rPr>
      <w:i/>
      <w:iCs/>
      <w:sz w:val="14"/>
    </w:rPr>
  </w:style>
  <w:style w:type="character" w:customStyle="1" w:styleId="TextonotapieCar">
    <w:name w:val="Texto nota pie Car"/>
    <w:basedOn w:val="Fuentedeprrafopredeter"/>
    <w:link w:val="Textonotapie"/>
    <w:uiPriority w:val="12"/>
    <w:rPr>
      <w:i/>
      <w:iCs/>
      <w:sz w:val="14"/>
    </w:rPr>
  </w:style>
  <w:style w:type="paragraph" w:customStyle="1" w:styleId="Decimalesdeltextodelatabla">
    <w:name w:val="Decimales del texto de la tabla"/>
    <w:basedOn w:val="Normal"/>
    <w:uiPriority w:val="12"/>
    <w:qFormat/>
    <w:pPr>
      <w:tabs>
        <w:tab w:val="decimal" w:pos="936"/>
      </w:tabs>
      <w:spacing w:before="120" w:after="120" w:line="240" w:lineRule="auto"/>
    </w:pPr>
  </w:style>
  <w:style w:type="paragraph" w:styleId="Firma">
    <w:name w:val="Signature"/>
    <w:basedOn w:val="Normal"/>
    <w:link w:val="FirmaCar"/>
    <w:uiPriority w:val="12"/>
    <w:unhideWhenUsed/>
    <w:qFormat/>
    <w:pPr>
      <w:spacing w:before="960" w:after="0" w:line="240" w:lineRule="auto"/>
    </w:pPr>
  </w:style>
  <w:style w:type="character" w:customStyle="1" w:styleId="FirmaCar">
    <w:name w:val="Firma Car"/>
    <w:basedOn w:val="Fuentedeprrafopredeter"/>
    <w:link w:val="Firma"/>
    <w:uiPriority w:val="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blo\AppData\Roaming\Microsoft\Templates\Propuesta%20de%20servi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4E1107449CB4A89ADF70A9CE788F8D1"/>
        <w:category>
          <w:name w:val="General"/>
          <w:gallery w:val="placeholder"/>
        </w:category>
        <w:types>
          <w:type w:val="bbPlcHdr"/>
        </w:types>
        <w:behaviors>
          <w:behavior w:val="content"/>
        </w:behaviors>
        <w:guid w:val="{7612E48C-082D-4B87-B217-665759F91203}"/>
      </w:docPartPr>
      <w:docPartBody>
        <w:p w:rsidR="00000000" w:rsidRDefault="004E020C">
          <w:pPr>
            <w:pStyle w:val="C4E1107449CB4A89ADF70A9CE788F8D1"/>
          </w:pPr>
          <w:r>
            <w:rPr>
              <w:noProof/>
            </w:rPr>
            <w:t>&lt;Su compañía&gt;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ouYuan">
    <w:altName w:val="幼圆"/>
    <w:panose1 w:val="00000000000000000000"/>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C44"/>
    <w:rsid w:val="004E020C"/>
    <w:rsid w:val="00AB3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4E1107449CB4A89ADF70A9CE788F8D1">
    <w:name w:val="C4E1107449CB4A89ADF70A9CE788F8D1"/>
  </w:style>
  <w:style w:type="character" w:styleId="Textodelmarcadordeposicin">
    <w:name w:val="Placeholder Text"/>
    <w:basedOn w:val="Fuentedeprrafopredeter"/>
    <w:uiPriority w:val="99"/>
    <w:semiHidden/>
    <w:rsid w:val="00AB3C44"/>
    <w:rPr>
      <w:color w:val="808080"/>
    </w:rPr>
  </w:style>
  <w:style w:type="paragraph" w:customStyle="1" w:styleId="60028BCC2CB9435C8667E62842FAA4F2">
    <w:name w:val="60028BCC2CB9435C8667E62842FAA4F2"/>
  </w:style>
  <w:style w:type="paragraph" w:customStyle="1" w:styleId="732843987A5C4F8A9EC1C17E6DA7ED62">
    <w:name w:val="732843987A5C4F8A9EC1C17E6DA7ED62"/>
  </w:style>
  <w:style w:type="paragraph" w:customStyle="1" w:styleId="CB6BF587510E4C4F80E178493C90201D">
    <w:name w:val="CB6BF587510E4C4F80E178493C90201D"/>
  </w:style>
  <w:style w:type="paragraph" w:customStyle="1" w:styleId="FD13899330394F7A899E76F177E450FA">
    <w:name w:val="FD13899330394F7A899E76F177E450FA"/>
    <w:rsid w:val="00AB3C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45688AE2-3FFB-4173-ACCF-A7224277BF3A}">
  <ds:schemaRefs>
    <ds:schemaRef ds:uri="http://schemas.microsoft.com/sharepoint/v3/contenttype/forms"/>
  </ds:schemaRefs>
</ds:datastoreItem>
</file>

<file path=customXml/itemProps2.xml><?xml version="1.0" encoding="utf-8"?>
<ds:datastoreItem xmlns:ds="http://schemas.openxmlformats.org/officeDocument/2006/customXml" ds:itemID="{C58F565D-2BF1-4E72-9545-3B2E0B8AC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Propuesta de servicios</Template>
  <TotalTime>150</TotalTime>
  <Pages>3</Pages>
  <Words>577</Words>
  <Characters>3290</Characters>
  <Application>Microsoft Office Word</Application>
  <DocSecurity>0</DocSecurity>
  <Lines>27</Lines>
  <Paragraphs>7</Paragraphs>
  <ScaleCrop>false</ScaleCrop>
  <HeadingPairs>
    <vt:vector size="4" baseType="variant">
      <vt:variant>
        <vt:lpstr>Título</vt:lpstr>
      </vt:variant>
      <vt:variant>
        <vt:i4>1</vt:i4>
      </vt:variant>
      <vt:variant>
        <vt:lpstr>Cargo</vt:lpstr>
      </vt:variant>
      <vt:variant>
        <vt:i4>1</vt:i4>
      </vt:variant>
    </vt:vector>
  </HeadingPairs>
  <TitlesOfParts>
    <vt:vector size="2" baseType="lpstr">
      <vt:lpstr/>
      <vt:lpstr/>
    </vt:vector>
  </TitlesOfParts>
  <Company>Warlock soft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colindres</dc:creator>
  <cp:keywords/>
  <cp:lastModifiedBy>jose colindres</cp:lastModifiedBy>
  <cp:revision>4</cp:revision>
  <dcterms:created xsi:type="dcterms:W3CDTF">2017-12-11T20:02:00Z</dcterms:created>
  <dcterms:modified xsi:type="dcterms:W3CDTF">2017-12-11T22:32:00Z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TC029118969991</vt:lpwstr>
  </property>
</Properties>
</file>